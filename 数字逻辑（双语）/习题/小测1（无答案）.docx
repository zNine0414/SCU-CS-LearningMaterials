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49" w:rsidRPr="001F3853" w:rsidRDefault="00053249" w:rsidP="002508B4">
      <w:pPr>
        <w:snapToGrid w:val="0"/>
        <w:spacing w:afterLines="50" w:after="145"/>
        <w:ind w:rightChars="600" w:right="1157"/>
        <w:jc w:val="center"/>
        <w:rPr>
          <w:rFonts w:eastAsia="黑体"/>
          <w:sz w:val="30"/>
          <w:szCs w:val="30"/>
        </w:rPr>
      </w:pPr>
      <w:r w:rsidRPr="001F3853">
        <w:rPr>
          <w:rFonts w:eastAsia="黑体"/>
          <w:sz w:val="36"/>
          <w:szCs w:val="36"/>
        </w:rPr>
        <w:t>四川大学</w:t>
      </w:r>
      <w:r w:rsidR="001F3853" w:rsidRPr="001F3853">
        <w:rPr>
          <w:rFonts w:eastAsia="黑体" w:hint="eastAsia"/>
          <w:sz w:val="36"/>
          <w:szCs w:val="36"/>
        </w:rPr>
        <w:t>平时测验</w:t>
      </w:r>
      <w:r w:rsidRPr="001F3853">
        <w:rPr>
          <w:rFonts w:eastAsia="黑体"/>
          <w:sz w:val="36"/>
          <w:szCs w:val="36"/>
        </w:rPr>
        <w:t>试题</w:t>
      </w:r>
    </w:p>
    <w:p w:rsidR="00053249" w:rsidRPr="001F3853" w:rsidRDefault="00053249" w:rsidP="002508B4">
      <w:pPr>
        <w:tabs>
          <w:tab w:val="left" w:pos="4080"/>
          <w:tab w:val="left" w:pos="7416"/>
          <w:tab w:val="left" w:pos="9636"/>
        </w:tabs>
        <w:snapToGrid w:val="0"/>
        <w:spacing w:beforeLines="50" w:before="145" w:afterLines="50" w:after="145"/>
        <w:ind w:firstLineChars="300" w:firstLine="578"/>
        <w:rPr>
          <w:rFonts w:eastAsia="黑体"/>
          <w:u w:val="single"/>
        </w:rPr>
      </w:pPr>
      <w:r w:rsidRPr="001F3853">
        <w:rPr>
          <w:rFonts w:eastAsia="黑体"/>
        </w:rPr>
        <w:t>学号：</w:t>
      </w:r>
      <w:r w:rsidR="000E4165" w:rsidRPr="001F3853">
        <w:rPr>
          <w:rFonts w:eastAsia="黑体"/>
          <w:u w:val="single"/>
        </w:rPr>
        <w:tab/>
      </w:r>
      <w:r w:rsidRPr="001F3853">
        <w:rPr>
          <w:rFonts w:eastAsia="黑体"/>
        </w:rPr>
        <w:t>姓名：</w:t>
      </w:r>
      <w:r w:rsidR="009C6F26" w:rsidRPr="001F3853">
        <w:rPr>
          <w:rFonts w:eastAsia="黑体"/>
          <w:u w:val="single"/>
        </w:rPr>
        <w:tab/>
      </w:r>
    </w:p>
    <w:p w:rsidR="00177B55" w:rsidRPr="002B0526" w:rsidRDefault="00177B55" w:rsidP="00382A87">
      <w:pPr>
        <w:spacing w:beforeLines="50" w:before="145" w:afterLines="50" w:after="145"/>
        <w:jc w:val="center"/>
      </w:pP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</w:p>
    <w:p w:rsidR="00B45246" w:rsidRPr="0067588C" w:rsidRDefault="00B45246" w:rsidP="00B45246"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1. </w:t>
      </w:r>
      <w:r w:rsidRPr="00B25938">
        <w:rPr>
          <w:kern w:val="0"/>
          <w:sz w:val="24"/>
        </w:rPr>
        <w:t>Covert the following numbers to the indicated radix numbers</w:t>
      </w:r>
      <w:r w:rsidRPr="0067588C">
        <w:rPr>
          <w:kern w:val="0"/>
          <w:sz w:val="24"/>
        </w:rPr>
        <w:t>.</w:t>
      </w:r>
    </w:p>
    <w:p w:rsidR="00B45246" w:rsidRPr="008F1930" w:rsidRDefault="00725E40" w:rsidP="00725E40">
      <w:pPr>
        <w:pStyle w:val="a6"/>
        <w:adjustRightInd w:val="0"/>
        <w:snapToGrid w:val="0"/>
        <w:spacing w:after="120"/>
        <w:ind w:left="0" w:firstLineChars="100" w:firstLine="223"/>
        <w:rPr>
          <w:color w:val="000000" w:themeColor="text1"/>
          <w:sz w:val="24"/>
          <w:szCs w:val="24"/>
          <w:vertAlign w:val="subscript"/>
        </w:rPr>
      </w:pPr>
      <w:r>
        <w:rPr>
          <w:kern w:val="0"/>
          <w:sz w:val="24"/>
          <w:szCs w:val="24"/>
        </w:rPr>
        <w:t>(</w:t>
      </w:r>
      <w:r w:rsidR="00B45246" w:rsidRPr="0067588C">
        <w:rPr>
          <w:kern w:val="0"/>
          <w:sz w:val="24"/>
          <w:szCs w:val="24"/>
        </w:rPr>
        <w:t>a)</w:t>
      </w:r>
      <w:r w:rsidR="00B45246" w:rsidRPr="0067588C">
        <w:rPr>
          <w:sz w:val="24"/>
          <w:szCs w:val="24"/>
        </w:rPr>
        <w:t xml:space="preserve"> (</w:t>
      </w:r>
      <w:r w:rsidR="008B2C5D">
        <w:rPr>
          <w:rFonts w:hint="eastAsia"/>
          <w:sz w:val="24"/>
          <w:szCs w:val="24"/>
        </w:rPr>
        <w:t xml:space="preserve">    </w:t>
      </w:r>
      <w:r w:rsidR="00B45246" w:rsidRPr="0067588C">
        <w:rPr>
          <w:sz w:val="24"/>
          <w:szCs w:val="24"/>
        </w:rPr>
        <w:t>)</w:t>
      </w:r>
      <w:r w:rsidR="00B45246">
        <w:rPr>
          <w:rFonts w:hint="eastAsia"/>
          <w:sz w:val="24"/>
          <w:szCs w:val="24"/>
          <w:vertAlign w:val="subscript"/>
        </w:rPr>
        <w:t>2</w:t>
      </w:r>
      <w:r w:rsidR="002A562B" w:rsidRPr="008F1930">
        <w:rPr>
          <w:color w:val="000000" w:themeColor="text1"/>
          <w:sz w:val="24"/>
          <w:szCs w:val="24"/>
        </w:rPr>
        <w:t>= (  )</w:t>
      </w:r>
      <w:r w:rsidR="002A562B" w:rsidRPr="008F1930">
        <w:rPr>
          <w:rFonts w:hint="eastAsia"/>
          <w:color w:val="000000" w:themeColor="text1"/>
          <w:sz w:val="24"/>
          <w:szCs w:val="24"/>
          <w:vertAlign w:val="subscript"/>
        </w:rPr>
        <w:t>8</w:t>
      </w:r>
      <w:r w:rsidR="00B45246" w:rsidRPr="0067588C">
        <w:rPr>
          <w:sz w:val="24"/>
          <w:szCs w:val="24"/>
        </w:rPr>
        <w:t>= (</w:t>
      </w:r>
      <w:r w:rsidR="00186664">
        <w:rPr>
          <w:sz w:val="24"/>
          <w:szCs w:val="24"/>
        </w:rPr>
        <w:t xml:space="preserve"> </w:t>
      </w:r>
      <w:r w:rsidR="008B2C5D">
        <w:rPr>
          <w:rFonts w:hint="eastAsia"/>
          <w:sz w:val="24"/>
          <w:szCs w:val="24"/>
        </w:rPr>
        <w:t>123.25</w:t>
      </w:r>
      <w:r w:rsidR="00186664">
        <w:rPr>
          <w:sz w:val="24"/>
          <w:szCs w:val="24"/>
        </w:rPr>
        <w:t xml:space="preserve"> </w:t>
      </w:r>
      <w:r w:rsidR="00B45246" w:rsidRPr="0067588C">
        <w:rPr>
          <w:sz w:val="24"/>
          <w:szCs w:val="24"/>
        </w:rPr>
        <w:t>)</w:t>
      </w:r>
      <w:r w:rsidR="00B45246">
        <w:rPr>
          <w:rFonts w:hint="eastAsia"/>
          <w:sz w:val="24"/>
          <w:szCs w:val="24"/>
          <w:vertAlign w:val="subscript"/>
        </w:rPr>
        <w:t xml:space="preserve">10 </w:t>
      </w:r>
      <w:r w:rsidR="00B45246" w:rsidRPr="0067588C">
        <w:rPr>
          <w:sz w:val="24"/>
          <w:szCs w:val="24"/>
        </w:rPr>
        <w:t xml:space="preserve">= ( </w:t>
      </w:r>
      <w:r>
        <w:rPr>
          <w:sz w:val="24"/>
          <w:szCs w:val="24"/>
        </w:rPr>
        <w:t xml:space="preserve"> </w:t>
      </w:r>
      <w:r w:rsidR="00B45246" w:rsidRPr="0067588C">
        <w:rPr>
          <w:sz w:val="24"/>
          <w:szCs w:val="24"/>
        </w:rPr>
        <w:t xml:space="preserve"> )</w:t>
      </w:r>
      <w:r w:rsidR="00B45246">
        <w:rPr>
          <w:rFonts w:hint="eastAsia"/>
          <w:sz w:val="24"/>
          <w:szCs w:val="24"/>
          <w:vertAlign w:val="subscript"/>
        </w:rPr>
        <w:t>BCD</w:t>
      </w:r>
      <w:r w:rsidR="002508B4">
        <w:rPr>
          <w:sz w:val="24"/>
          <w:szCs w:val="24"/>
          <w:vertAlign w:val="subscript"/>
        </w:rPr>
        <w:t xml:space="preserve">  </w:t>
      </w:r>
      <w:r>
        <w:rPr>
          <w:color w:val="000000" w:themeColor="text1"/>
          <w:kern w:val="0"/>
          <w:sz w:val="24"/>
          <w:szCs w:val="24"/>
        </w:rPr>
        <w:t>(b</w:t>
      </w:r>
      <w:r w:rsidR="00B45246" w:rsidRPr="008F1930">
        <w:rPr>
          <w:color w:val="000000" w:themeColor="text1"/>
          <w:kern w:val="0"/>
          <w:sz w:val="24"/>
          <w:szCs w:val="24"/>
        </w:rPr>
        <w:t>)</w:t>
      </w:r>
      <w:r w:rsidR="00E216DB">
        <w:rPr>
          <w:rFonts w:hint="eastAsia"/>
          <w:color w:val="000000" w:themeColor="text1"/>
          <w:kern w:val="0"/>
          <w:sz w:val="24"/>
          <w:szCs w:val="24"/>
        </w:rPr>
        <w:t xml:space="preserve"> </w:t>
      </w:r>
      <w:r w:rsidR="00B45246" w:rsidRPr="008F1930">
        <w:rPr>
          <w:color w:val="000000" w:themeColor="text1"/>
          <w:sz w:val="24"/>
          <w:szCs w:val="24"/>
        </w:rPr>
        <w:t>(</w:t>
      </w:r>
      <w:r w:rsidR="008B2C5D">
        <w:rPr>
          <w:rFonts w:hint="eastAsia"/>
          <w:color w:val="000000" w:themeColor="text1"/>
          <w:sz w:val="24"/>
          <w:szCs w:val="24"/>
        </w:rPr>
        <w:t>1</w:t>
      </w:r>
      <w:bookmarkStart w:id="0" w:name="_GoBack"/>
      <w:bookmarkEnd w:id="0"/>
      <w:r w:rsidR="008B2C5D">
        <w:rPr>
          <w:rFonts w:hint="eastAsia"/>
          <w:color w:val="000000" w:themeColor="text1"/>
          <w:sz w:val="24"/>
          <w:szCs w:val="24"/>
        </w:rPr>
        <w:t>00101.0101001001</w:t>
      </w:r>
      <w:r w:rsidR="00B45246" w:rsidRPr="008F1930">
        <w:rPr>
          <w:color w:val="000000" w:themeColor="text1"/>
          <w:sz w:val="24"/>
          <w:szCs w:val="24"/>
        </w:rPr>
        <w:t>)</w:t>
      </w:r>
      <w:bookmarkStart w:id="1" w:name="OLE_LINK8"/>
      <w:bookmarkStart w:id="2" w:name="OLE_LINK9"/>
      <w:bookmarkStart w:id="3" w:name="OLE_LINK10"/>
      <w:bookmarkStart w:id="4" w:name="OLE_LINK11"/>
      <w:r w:rsidR="00B45246" w:rsidRPr="008F1930">
        <w:rPr>
          <w:rFonts w:hint="eastAsia"/>
          <w:color w:val="000000" w:themeColor="text1"/>
          <w:sz w:val="24"/>
          <w:szCs w:val="24"/>
          <w:vertAlign w:val="subscript"/>
        </w:rPr>
        <w:t>BCD</w:t>
      </w:r>
      <w:bookmarkEnd w:id="1"/>
      <w:bookmarkEnd w:id="2"/>
      <w:bookmarkEnd w:id="3"/>
      <w:bookmarkEnd w:id="4"/>
      <w:r w:rsidR="00B45246" w:rsidRPr="008F1930">
        <w:rPr>
          <w:color w:val="000000" w:themeColor="text1"/>
          <w:sz w:val="24"/>
          <w:szCs w:val="24"/>
        </w:rPr>
        <w:t xml:space="preserve">= (  </w:t>
      </w:r>
      <w:r>
        <w:rPr>
          <w:color w:val="000000" w:themeColor="text1"/>
          <w:sz w:val="24"/>
          <w:szCs w:val="24"/>
        </w:rPr>
        <w:t xml:space="preserve"> </w:t>
      </w:r>
      <w:r w:rsidR="00B45246" w:rsidRPr="008F1930">
        <w:rPr>
          <w:color w:val="000000" w:themeColor="text1"/>
          <w:sz w:val="24"/>
          <w:szCs w:val="24"/>
        </w:rPr>
        <w:t>)</w:t>
      </w:r>
      <w:r w:rsidR="00B45246" w:rsidRPr="008F1930">
        <w:rPr>
          <w:rFonts w:hint="eastAsia"/>
          <w:color w:val="000000" w:themeColor="text1"/>
          <w:sz w:val="24"/>
          <w:szCs w:val="24"/>
          <w:vertAlign w:val="subscript"/>
        </w:rPr>
        <w:t>10</w:t>
      </w:r>
      <w:r w:rsidR="00B45246" w:rsidRPr="008F1930">
        <w:rPr>
          <w:color w:val="000000" w:themeColor="text1"/>
          <w:sz w:val="24"/>
          <w:szCs w:val="24"/>
        </w:rPr>
        <w:t xml:space="preserve">= ( </w:t>
      </w:r>
      <w:r>
        <w:rPr>
          <w:color w:val="000000" w:themeColor="text1"/>
          <w:sz w:val="24"/>
          <w:szCs w:val="24"/>
        </w:rPr>
        <w:t xml:space="preserve">  </w:t>
      </w:r>
      <w:r w:rsidR="00B45246" w:rsidRPr="008F1930">
        <w:rPr>
          <w:color w:val="000000" w:themeColor="text1"/>
          <w:sz w:val="24"/>
          <w:szCs w:val="24"/>
        </w:rPr>
        <w:t>)</w:t>
      </w:r>
      <w:r w:rsidR="00B45246" w:rsidRPr="008F1930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="00B45246" w:rsidRPr="008F1930">
        <w:rPr>
          <w:color w:val="000000" w:themeColor="text1"/>
          <w:sz w:val="24"/>
          <w:szCs w:val="24"/>
        </w:rPr>
        <w:t xml:space="preserve">= ( </w:t>
      </w:r>
      <w:r>
        <w:rPr>
          <w:color w:val="000000" w:themeColor="text1"/>
          <w:sz w:val="24"/>
          <w:szCs w:val="24"/>
        </w:rPr>
        <w:t xml:space="preserve">  </w:t>
      </w:r>
      <w:r w:rsidR="00B45246" w:rsidRPr="008F1930">
        <w:rPr>
          <w:color w:val="000000" w:themeColor="text1"/>
          <w:sz w:val="24"/>
          <w:szCs w:val="24"/>
        </w:rPr>
        <w:t xml:space="preserve"> )</w:t>
      </w:r>
      <w:r w:rsidR="00B45246" w:rsidRPr="008F1930">
        <w:rPr>
          <w:rFonts w:hint="eastAsia"/>
          <w:color w:val="000000" w:themeColor="text1"/>
          <w:sz w:val="24"/>
          <w:szCs w:val="24"/>
          <w:vertAlign w:val="subscript"/>
        </w:rPr>
        <w:t>16</w:t>
      </w:r>
    </w:p>
    <w:p w:rsidR="00725E40" w:rsidRPr="00725E40" w:rsidRDefault="00920D29" w:rsidP="00725E40">
      <w:pPr>
        <w:adjustRightInd w:val="0"/>
        <w:snapToGrid w:val="0"/>
        <w:spacing w:after="120"/>
        <w:rPr>
          <w:rFonts w:hAnsi="宋体"/>
          <w:sz w:val="24"/>
        </w:rPr>
      </w:pPr>
      <w:r>
        <w:rPr>
          <w:rFonts w:hAnsi="宋体" w:hint="eastAsia"/>
          <w:sz w:val="24"/>
        </w:rPr>
        <w:t>2</w:t>
      </w:r>
      <w:r w:rsidRPr="006E2CE0">
        <w:rPr>
          <w:rFonts w:hAnsi="宋体"/>
          <w:sz w:val="24"/>
        </w:rPr>
        <w:t xml:space="preserve">. </w:t>
      </w:r>
      <w:r w:rsidR="00725E40" w:rsidRPr="00725E40">
        <w:rPr>
          <w:rFonts w:hAnsi="宋体"/>
          <w:sz w:val="24"/>
        </w:rPr>
        <w:t xml:space="preserve">The Boolean expression A +0 is equal to (     </w:t>
      </w:r>
      <w:proofErr w:type="gramStart"/>
      <w:r w:rsidR="00725E40" w:rsidRPr="00725E40">
        <w:rPr>
          <w:rFonts w:hAnsi="宋体"/>
          <w:sz w:val="24"/>
        </w:rPr>
        <w:t>)</w:t>
      </w:r>
      <w:r w:rsidR="00725E40">
        <w:rPr>
          <w:rFonts w:hAnsi="宋体"/>
          <w:sz w:val="24"/>
        </w:rPr>
        <w:t xml:space="preserve">  </w:t>
      </w:r>
      <w:r w:rsidR="00725E40" w:rsidRPr="00725E40">
        <w:rPr>
          <w:rFonts w:hAnsi="宋体"/>
          <w:sz w:val="24"/>
        </w:rPr>
        <w:t>(</w:t>
      </w:r>
      <w:proofErr w:type="gramEnd"/>
      <w:r w:rsidR="00725E40" w:rsidRPr="00725E40">
        <w:rPr>
          <w:rFonts w:hAnsi="宋体"/>
          <w:sz w:val="24"/>
        </w:rPr>
        <w:t>a) A     (b) A</w:t>
      </w:r>
      <w:r w:rsidR="00725E40" w:rsidRPr="00725E40">
        <w:rPr>
          <w:rFonts w:hAnsi="宋体"/>
          <w:sz w:val="24"/>
        </w:rPr>
        <w:t>’</w:t>
      </w:r>
      <w:r w:rsidR="00725E40" w:rsidRPr="00725E40">
        <w:rPr>
          <w:rFonts w:hAnsi="宋体"/>
          <w:sz w:val="24"/>
        </w:rPr>
        <w:t xml:space="preserve">     (c) 0     (d) 1</w:t>
      </w:r>
    </w:p>
    <w:p w:rsidR="00725E40" w:rsidRPr="00725E40" w:rsidRDefault="00725E40" w:rsidP="00725E40">
      <w:pPr>
        <w:rPr>
          <w:rFonts w:hAnsi="宋体"/>
          <w:sz w:val="24"/>
        </w:rPr>
      </w:pPr>
      <w:r>
        <w:rPr>
          <w:rFonts w:hAnsi="宋体"/>
          <w:sz w:val="24"/>
        </w:rPr>
        <w:t xml:space="preserve">3. </w:t>
      </w:r>
      <w:r w:rsidRPr="00725E40">
        <w:rPr>
          <w:rFonts w:hAnsi="宋体"/>
          <w:sz w:val="24"/>
        </w:rPr>
        <w:t>The output of an OR gate with inputs A, B, and C is a 1 (HIGH) when (     )</w:t>
      </w:r>
    </w:p>
    <w:p w:rsidR="00725E40" w:rsidRPr="00725E40" w:rsidRDefault="00725E40" w:rsidP="00725E40">
      <w:pPr>
        <w:ind w:firstLineChars="100" w:firstLine="223"/>
        <w:rPr>
          <w:rFonts w:hAnsi="宋体"/>
          <w:sz w:val="24"/>
        </w:rPr>
      </w:pPr>
      <w:r w:rsidRPr="00725E40">
        <w:rPr>
          <w:rFonts w:hAnsi="宋体"/>
          <w:sz w:val="24"/>
        </w:rPr>
        <w:t>(a) A = 1, B = 1, C = 1       (b) A = 0, B = 0, C = 1</w:t>
      </w:r>
    </w:p>
    <w:p w:rsidR="00725E40" w:rsidRDefault="00725E40" w:rsidP="00725E40">
      <w:pPr>
        <w:spacing w:after="120"/>
        <w:ind w:firstLineChars="100" w:firstLine="223"/>
        <w:rPr>
          <w:rFonts w:hAnsi="宋体"/>
          <w:sz w:val="24"/>
        </w:rPr>
      </w:pPr>
      <w:r w:rsidRPr="00725E40">
        <w:rPr>
          <w:rFonts w:hAnsi="宋体"/>
          <w:sz w:val="24"/>
        </w:rPr>
        <w:t>(c) A = 0, B = 0, C = 0       (d) only answers (a) and (b)</w:t>
      </w:r>
    </w:p>
    <w:p w:rsidR="00920D29" w:rsidRPr="006E2CE0" w:rsidRDefault="00725E40" w:rsidP="00920D29">
      <w:pPr>
        <w:rPr>
          <w:rFonts w:hAnsi="宋体"/>
          <w:sz w:val="24"/>
        </w:rPr>
      </w:pPr>
      <w:r>
        <w:rPr>
          <w:rFonts w:hAnsi="宋体"/>
          <w:sz w:val="24"/>
        </w:rPr>
        <w:t xml:space="preserve">4. </w:t>
      </w:r>
      <w:r w:rsidR="00920D29" w:rsidRPr="006E2CE0">
        <w:rPr>
          <w:rFonts w:hAnsi="宋体"/>
          <w:sz w:val="24"/>
        </w:rPr>
        <w:t>Calculate the following</w:t>
      </w:r>
    </w:p>
    <w:p w:rsidR="008B2C5D" w:rsidRDefault="008B2C5D" w:rsidP="00725E40">
      <w:pPr>
        <w:pStyle w:val="a6"/>
        <w:tabs>
          <w:tab w:val="right" w:pos="9864"/>
        </w:tabs>
        <w:adjustRightInd w:val="0"/>
        <w:snapToGrid w:val="0"/>
        <w:ind w:leftChars="6" w:firstLineChars="100" w:firstLine="223"/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 xml:space="preserve">(1) </w:t>
      </w:r>
      <w:bookmarkStart w:id="5" w:name="OLE_LINK12"/>
      <w:bookmarkStart w:id="6" w:name="OLE_LINK13"/>
      <w:bookmarkStart w:id="7" w:name="OLE_LINK14"/>
      <w:r>
        <w:rPr>
          <w:rFonts w:ascii="Calibri" w:hAnsi="Calibri" w:hint="eastAsia"/>
          <w:sz w:val="24"/>
        </w:rPr>
        <w:t>(</w:t>
      </w:r>
      <w:r w:rsidRPr="004467E5">
        <w:rPr>
          <w:rFonts w:ascii="Calibri" w:hAnsi="Calibri" w:hint="eastAsia"/>
          <w:sz w:val="24"/>
        </w:rPr>
        <w:t>00111000</w:t>
      </w:r>
      <w:r>
        <w:rPr>
          <w:rFonts w:ascii="Calibri" w:hAnsi="Calibri" w:hint="eastAsia"/>
          <w:sz w:val="24"/>
        </w:rPr>
        <w:t>)</w:t>
      </w:r>
      <w:r w:rsidRPr="008B2C5D">
        <w:rPr>
          <w:rFonts w:hint="eastAsia"/>
          <w:color w:val="000000" w:themeColor="text1"/>
          <w:sz w:val="24"/>
          <w:szCs w:val="24"/>
          <w:vertAlign w:val="subscript"/>
        </w:rPr>
        <w:t xml:space="preserve"> </w:t>
      </w:r>
      <w:r w:rsidRPr="008F1930">
        <w:rPr>
          <w:rFonts w:hint="eastAsia"/>
          <w:color w:val="000000" w:themeColor="text1"/>
          <w:sz w:val="24"/>
          <w:szCs w:val="24"/>
          <w:vertAlign w:val="subscript"/>
        </w:rPr>
        <w:t>BCD</w:t>
      </w:r>
      <w:r w:rsidRPr="004467E5">
        <w:rPr>
          <w:rFonts w:ascii="Calibri" w:hAnsi="Calibri" w:hint="eastAsia"/>
          <w:sz w:val="24"/>
        </w:rPr>
        <w:t xml:space="preserve"> +</w:t>
      </w:r>
      <w:r w:rsidRPr="004467E5">
        <w:rPr>
          <w:rFonts w:ascii="Calibri" w:hAnsi="Calibri"/>
          <w:sz w:val="24"/>
        </w:rPr>
        <w:t xml:space="preserve"> </w:t>
      </w:r>
      <w:r>
        <w:rPr>
          <w:rFonts w:ascii="Calibri" w:hAnsi="Calibri" w:hint="eastAsia"/>
          <w:sz w:val="24"/>
        </w:rPr>
        <w:t>(</w:t>
      </w:r>
      <w:r w:rsidRPr="004467E5">
        <w:rPr>
          <w:rFonts w:ascii="Calibri" w:hAnsi="Calibri"/>
          <w:sz w:val="24"/>
        </w:rPr>
        <w:t>10000011</w:t>
      </w:r>
      <w:r>
        <w:rPr>
          <w:rFonts w:ascii="Calibri" w:hAnsi="Calibri" w:hint="eastAsia"/>
          <w:sz w:val="24"/>
        </w:rPr>
        <w:t>)</w:t>
      </w:r>
      <w:r w:rsidRPr="008B2C5D">
        <w:rPr>
          <w:rFonts w:hint="eastAsia"/>
          <w:color w:val="000000" w:themeColor="text1"/>
          <w:sz w:val="24"/>
          <w:szCs w:val="24"/>
          <w:vertAlign w:val="subscript"/>
        </w:rPr>
        <w:t xml:space="preserve"> </w:t>
      </w:r>
      <w:proofErr w:type="gramStart"/>
      <w:r w:rsidRPr="008F1930">
        <w:rPr>
          <w:rFonts w:hint="eastAsia"/>
          <w:color w:val="000000" w:themeColor="text1"/>
          <w:sz w:val="24"/>
          <w:szCs w:val="24"/>
          <w:vertAlign w:val="subscript"/>
        </w:rPr>
        <w:t>BCD</w:t>
      </w:r>
      <w:bookmarkEnd w:id="5"/>
      <w:bookmarkEnd w:id="6"/>
      <w:bookmarkEnd w:id="7"/>
      <w:r w:rsidRPr="004467E5">
        <w:rPr>
          <w:rFonts w:ascii="Calibri" w:hAnsi="Calibri"/>
          <w:sz w:val="24"/>
        </w:rPr>
        <w:t xml:space="preserve"> </w:t>
      </w:r>
      <w:r w:rsidR="00774C9A">
        <w:rPr>
          <w:rFonts w:ascii="Calibri" w:hAnsi="Calibri" w:hint="eastAsia"/>
          <w:sz w:val="24"/>
        </w:rPr>
        <w:t xml:space="preserve"> </w:t>
      </w:r>
      <w:r>
        <w:rPr>
          <w:rFonts w:ascii="Calibri" w:hAnsi="Calibri" w:hint="eastAsia"/>
          <w:sz w:val="24"/>
        </w:rPr>
        <w:t>(</w:t>
      </w:r>
      <w:proofErr w:type="gramEnd"/>
      <w:r>
        <w:rPr>
          <w:rFonts w:ascii="Calibri" w:hAnsi="Calibri" w:hint="eastAsia"/>
          <w:sz w:val="24"/>
        </w:rPr>
        <w:t>2)</w:t>
      </w:r>
      <w:r w:rsidR="00774C9A">
        <w:rPr>
          <w:rFonts w:ascii="Calibri" w:hAnsi="Calibri" w:hint="eastAsia"/>
          <w:sz w:val="24"/>
        </w:rPr>
        <w:t xml:space="preserve"> (</w:t>
      </w:r>
      <w:r w:rsidR="00774C9A" w:rsidRPr="004467E5">
        <w:rPr>
          <w:rFonts w:ascii="Calibri" w:hAnsi="Calibri" w:hint="eastAsia"/>
          <w:sz w:val="24"/>
        </w:rPr>
        <w:t>00111000</w:t>
      </w:r>
      <w:r w:rsidR="00774C9A">
        <w:rPr>
          <w:rFonts w:ascii="Calibri" w:hAnsi="Calibri" w:hint="eastAsia"/>
          <w:sz w:val="24"/>
        </w:rPr>
        <w:t>)</w:t>
      </w:r>
      <w:r w:rsidR="00774C9A" w:rsidRPr="008B2C5D">
        <w:rPr>
          <w:rFonts w:hint="eastAsia"/>
          <w:color w:val="000000" w:themeColor="text1"/>
          <w:sz w:val="24"/>
          <w:szCs w:val="24"/>
          <w:vertAlign w:val="subscript"/>
        </w:rPr>
        <w:t xml:space="preserve"> </w:t>
      </w:r>
      <w:r w:rsidR="00774C9A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="00774C9A" w:rsidRPr="004467E5">
        <w:rPr>
          <w:rFonts w:ascii="Calibri" w:hAnsi="Calibri" w:hint="eastAsia"/>
          <w:sz w:val="24"/>
        </w:rPr>
        <w:t xml:space="preserve"> +</w:t>
      </w:r>
      <w:r w:rsidR="00774C9A" w:rsidRPr="004467E5">
        <w:rPr>
          <w:rFonts w:ascii="Calibri" w:hAnsi="Calibri"/>
          <w:sz w:val="24"/>
        </w:rPr>
        <w:t xml:space="preserve"> </w:t>
      </w:r>
      <w:r w:rsidR="00774C9A">
        <w:rPr>
          <w:rFonts w:ascii="Calibri" w:hAnsi="Calibri" w:hint="eastAsia"/>
          <w:sz w:val="24"/>
        </w:rPr>
        <w:t>(</w:t>
      </w:r>
      <w:r w:rsidR="00774C9A" w:rsidRPr="004467E5">
        <w:rPr>
          <w:rFonts w:ascii="Calibri" w:hAnsi="Calibri"/>
          <w:sz w:val="24"/>
        </w:rPr>
        <w:t>10000011</w:t>
      </w:r>
      <w:r w:rsidR="00774C9A">
        <w:rPr>
          <w:rFonts w:ascii="Calibri" w:hAnsi="Calibri" w:hint="eastAsia"/>
          <w:sz w:val="24"/>
        </w:rPr>
        <w:t>)</w:t>
      </w:r>
      <w:r w:rsidR="00774C9A" w:rsidRPr="008B2C5D">
        <w:rPr>
          <w:rFonts w:hint="eastAsia"/>
          <w:color w:val="000000" w:themeColor="text1"/>
          <w:sz w:val="24"/>
          <w:szCs w:val="24"/>
          <w:vertAlign w:val="subscript"/>
        </w:rPr>
        <w:t xml:space="preserve"> </w:t>
      </w:r>
      <w:r w:rsidR="00774C9A">
        <w:rPr>
          <w:rFonts w:hint="eastAsia"/>
          <w:color w:val="000000" w:themeColor="text1"/>
          <w:sz w:val="24"/>
          <w:szCs w:val="24"/>
          <w:vertAlign w:val="subscript"/>
        </w:rPr>
        <w:t>2</w:t>
      </w:r>
    </w:p>
    <w:p w:rsidR="00B57D6F" w:rsidRPr="0067588C" w:rsidRDefault="00725E40" w:rsidP="003613C6">
      <w:pPr>
        <w:pStyle w:val="a6"/>
        <w:tabs>
          <w:tab w:val="right" w:pos="9864"/>
        </w:tabs>
        <w:spacing w:after="120" w:line="400" w:lineRule="exact"/>
        <w:ind w:leftChars="6" w:firstLine="0"/>
        <w:rPr>
          <w:kern w:val="0"/>
          <w:sz w:val="24"/>
        </w:rPr>
      </w:pPr>
      <w:r>
        <w:rPr>
          <w:kern w:val="0"/>
          <w:sz w:val="24"/>
        </w:rPr>
        <w:t>5</w:t>
      </w:r>
      <w:r w:rsidR="00B57D6F">
        <w:rPr>
          <w:rFonts w:hint="eastAsia"/>
          <w:kern w:val="0"/>
          <w:sz w:val="24"/>
        </w:rPr>
        <w:t xml:space="preserve">. </w:t>
      </w:r>
      <w:r w:rsidR="00B57D6F" w:rsidRPr="0067588C">
        <w:rPr>
          <w:kern w:val="0"/>
          <w:sz w:val="24"/>
        </w:rPr>
        <w:t>Complete the following table of equivalent values. Use binary numbers with a sign bit and 7 bits for the value</w:t>
      </w:r>
    </w:p>
    <w:tbl>
      <w:tblPr>
        <w:tblW w:w="852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69"/>
        <w:gridCol w:w="2605"/>
        <w:gridCol w:w="2428"/>
        <w:gridCol w:w="2118"/>
      </w:tblGrid>
      <w:tr w:rsidR="00B57D6F" w:rsidRPr="00F96FAD" w:rsidTr="001F27F2">
        <w:trPr>
          <w:trHeight w:val="89"/>
          <w:jc w:val="center"/>
        </w:trPr>
        <w:tc>
          <w:tcPr>
            <w:tcW w:w="1369" w:type="dxa"/>
            <w:shd w:val="clear" w:color="auto" w:fill="auto"/>
          </w:tcPr>
          <w:p w:rsidR="00B57D6F" w:rsidRPr="0067588C" w:rsidRDefault="00B57D6F" w:rsidP="001F27F2">
            <w:pPr>
              <w:pStyle w:val="Default"/>
              <w:snapToGrid w:val="0"/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2605" w:type="dxa"/>
            <w:shd w:val="clear" w:color="auto" w:fill="auto"/>
          </w:tcPr>
          <w:p w:rsidR="00B57D6F" w:rsidRPr="0067588C" w:rsidRDefault="00B57D6F" w:rsidP="001F27F2">
            <w:pPr>
              <w:pStyle w:val="Default"/>
              <w:snapToGrid w:val="0"/>
              <w:jc w:val="center"/>
            </w:pPr>
            <w:r>
              <w:rPr>
                <w:rFonts w:hint="eastAsia"/>
              </w:rPr>
              <w:t>Sign-magnitude</w:t>
            </w:r>
          </w:p>
        </w:tc>
        <w:tc>
          <w:tcPr>
            <w:tcW w:w="2428" w:type="dxa"/>
            <w:shd w:val="clear" w:color="auto" w:fill="auto"/>
          </w:tcPr>
          <w:p w:rsidR="00B57D6F" w:rsidRPr="0067588C" w:rsidRDefault="00B57D6F" w:rsidP="001F27F2">
            <w:pPr>
              <w:pStyle w:val="Default"/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s complement</w:t>
            </w:r>
          </w:p>
        </w:tc>
        <w:tc>
          <w:tcPr>
            <w:tcW w:w="2118" w:type="dxa"/>
            <w:shd w:val="clear" w:color="auto" w:fill="auto"/>
          </w:tcPr>
          <w:p w:rsidR="00B57D6F" w:rsidRPr="0067588C" w:rsidRDefault="00B57D6F" w:rsidP="001F27F2">
            <w:pPr>
              <w:pStyle w:val="Default"/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s complement</w:t>
            </w:r>
          </w:p>
        </w:tc>
      </w:tr>
      <w:tr w:rsidR="00B57D6F" w:rsidRPr="00F96FAD" w:rsidTr="001F27F2">
        <w:trPr>
          <w:trHeight w:val="298"/>
          <w:jc w:val="center"/>
        </w:trPr>
        <w:tc>
          <w:tcPr>
            <w:tcW w:w="1369" w:type="dxa"/>
            <w:shd w:val="clear" w:color="auto" w:fill="auto"/>
          </w:tcPr>
          <w:p w:rsidR="00B57D6F" w:rsidRPr="0067588C" w:rsidRDefault="00774C9A" w:rsidP="00382A87">
            <w:pPr>
              <w:pStyle w:val="Default"/>
              <w:spacing w:beforeLines="20" w:before="58" w:afterLines="20" w:after="58"/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2605" w:type="dxa"/>
            <w:shd w:val="clear" w:color="auto" w:fill="auto"/>
          </w:tcPr>
          <w:p w:rsidR="00B57D6F" w:rsidRPr="0067588C" w:rsidRDefault="00B57D6F" w:rsidP="00382A87">
            <w:pPr>
              <w:pStyle w:val="Default"/>
              <w:spacing w:beforeLines="20" w:before="58" w:afterLines="20" w:after="58"/>
              <w:jc w:val="center"/>
            </w:pPr>
          </w:p>
        </w:tc>
        <w:tc>
          <w:tcPr>
            <w:tcW w:w="2428" w:type="dxa"/>
            <w:shd w:val="clear" w:color="auto" w:fill="auto"/>
          </w:tcPr>
          <w:p w:rsidR="00B57D6F" w:rsidRPr="0067588C" w:rsidRDefault="00B57D6F" w:rsidP="00382A87">
            <w:pPr>
              <w:pStyle w:val="Default"/>
              <w:spacing w:beforeLines="20" w:before="58" w:afterLines="20" w:after="58"/>
              <w:jc w:val="center"/>
            </w:pPr>
          </w:p>
        </w:tc>
        <w:tc>
          <w:tcPr>
            <w:tcW w:w="2118" w:type="dxa"/>
            <w:shd w:val="clear" w:color="auto" w:fill="auto"/>
          </w:tcPr>
          <w:p w:rsidR="00B57D6F" w:rsidRPr="0067588C" w:rsidRDefault="00B57D6F" w:rsidP="00382A87">
            <w:pPr>
              <w:pStyle w:val="Default"/>
              <w:spacing w:beforeLines="20" w:before="58" w:afterLines="20" w:after="58"/>
              <w:jc w:val="center"/>
            </w:pPr>
          </w:p>
        </w:tc>
      </w:tr>
      <w:tr w:rsidR="00B57D6F" w:rsidRPr="00F96FAD" w:rsidTr="001F27F2">
        <w:trPr>
          <w:trHeight w:val="298"/>
          <w:jc w:val="center"/>
        </w:trPr>
        <w:tc>
          <w:tcPr>
            <w:tcW w:w="1369" w:type="dxa"/>
            <w:shd w:val="clear" w:color="auto" w:fill="auto"/>
          </w:tcPr>
          <w:p w:rsidR="00B57D6F" w:rsidRPr="0067588C" w:rsidRDefault="00B57D6F" w:rsidP="00382A87">
            <w:pPr>
              <w:pStyle w:val="Default"/>
              <w:spacing w:beforeLines="20" w:before="58" w:afterLines="20" w:after="58"/>
              <w:jc w:val="center"/>
            </w:pPr>
            <w:r w:rsidRPr="0067588C">
              <w:t>-</w:t>
            </w:r>
            <w:r w:rsidR="00774C9A">
              <w:rPr>
                <w:rFonts w:hint="eastAsia"/>
              </w:rPr>
              <w:t>68</w:t>
            </w:r>
          </w:p>
        </w:tc>
        <w:tc>
          <w:tcPr>
            <w:tcW w:w="2605" w:type="dxa"/>
            <w:shd w:val="clear" w:color="auto" w:fill="auto"/>
          </w:tcPr>
          <w:p w:rsidR="00B57D6F" w:rsidRPr="0067588C" w:rsidRDefault="00B57D6F" w:rsidP="00382A87">
            <w:pPr>
              <w:pStyle w:val="Default"/>
              <w:spacing w:beforeLines="20" w:before="58" w:afterLines="20" w:after="58"/>
              <w:jc w:val="center"/>
            </w:pPr>
          </w:p>
        </w:tc>
        <w:tc>
          <w:tcPr>
            <w:tcW w:w="2428" w:type="dxa"/>
            <w:shd w:val="clear" w:color="auto" w:fill="auto"/>
          </w:tcPr>
          <w:p w:rsidR="00B57D6F" w:rsidRPr="0067588C" w:rsidRDefault="00B57D6F" w:rsidP="00382A87">
            <w:pPr>
              <w:pStyle w:val="Default"/>
              <w:spacing w:beforeLines="20" w:before="58" w:afterLines="20" w:after="58"/>
              <w:jc w:val="center"/>
            </w:pPr>
          </w:p>
        </w:tc>
        <w:tc>
          <w:tcPr>
            <w:tcW w:w="2118" w:type="dxa"/>
            <w:shd w:val="clear" w:color="auto" w:fill="auto"/>
          </w:tcPr>
          <w:p w:rsidR="00B57D6F" w:rsidRPr="0067588C" w:rsidRDefault="00B57D6F" w:rsidP="00382A87">
            <w:pPr>
              <w:pStyle w:val="Default"/>
              <w:spacing w:beforeLines="20" w:before="58" w:afterLines="20" w:after="58"/>
              <w:jc w:val="center"/>
            </w:pPr>
          </w:p>
        </w:tc>
      </w:tr>
    </w:tbl>
    <w:p w:rsidR="00DD6619" w:rsidRPr="00DD6619" w:rsidRDefault="00725E40" w:rsidP="00DD6619">
      <w:pPr>
        <w:pStyle w:val="a6"/>
        <w:spacing w:after="120" w:line="400" w:lineRule="exact"/>
        <w:ind w:leftChars="6" w:firstLine="0"/>
        <w:rPr>
          <w:rFonts w:hAnsi="宋体"/>
          <w:sz w:val="24"/>
        </w:rPr>
      </w:pPr>
      <w:r>
        <w:rPr>
          <w:bCs/>
          <w:sz w:val="24"/>
        </w:rPr>
        <w:t>6</w:t>
      </w:r>
      <w:r w:rsidR="00B1063D">
        <w:rPr>
          <w:rFonts w:hint="eastAsia"/>
          <w:bCs/>
          <w:sz w:val="24"/>
        </w:rPr>
        <w:t>.</w:t>
      </w:r>
      <w:r w:rsidR="00DD6619" w:rsidRPr="00DD6619">
        <w:rPr>
          <w:rFonts w:eastAsiaTheme="minorEastAsia"/>
          <w:color w:val="000000" w:themeColor="text1"/>
          <w:kern w:val="24"/>
          <w:sz w:val="48"/>
          <w:szCs w:val="48"/>
        </w:rPr>
        <w:t xml:space="preserve"> </w:t>
      </w:r>
      <w:r w:rsidR="00DD6619" w:rsidRPr="00DD6619">
        <w:t xml:space="preserve">Write the logic expression of a 1-bit </w:t>
      </w:r>
      <w:r w:rsidR="00DD6619">
        <w:rPr>
          <w:rFonts w:hAnsi="宋体"/>
          <w:sz w:val="24"/>
        </w:rPr>
        <w:t xml:space="preserve">comparator, </w:t>
      </w:r>
      <w:r w:rsidR="00DD6619" w:rsidRPr="00DD6619">
        <w:rPr>
          <w:rFonts w:hAnsi="宋体"/>
          <w:sz w:val="24"/>
        </w:rPr>
        <w:t xml:space="preserve">draw </w:t>
      </w:r>
      <w:proofErr w:type="gramStart"/>
      <w:r w:rsidR="00DD6619" w:rsidRPr="00DD6619">
        <w:rPr>
          <w:rFonts w:hAnsi="宋体"/>
          <w:sz w:val="24"/>
        </w:rPr>
        <w:t>the  circuit</w:t>
      </w:r>
      <w:proofErr w:type="gramEnd"/>
      <w:r w:rsidR="00DD6619" w:rsidRPr="00DD6619">
        <w:rPr>
          <w:rFonts w:hAnsi="宋体"/>
          <w:sz w:val="24"/>
        </w:rPr>
        <w:t xml:space="preserve">,  and complete the time diagram. </w:t>
      </w:r>
    </w:p>
    <w:p w:rsidR="00B1063D" w:rsidRDefault="00B1063D" w:rsidP="00430157">
      <w:pPr>
        <w:pStyle w:val="a6"/>
        <w:spacing w:after="120"/>
        <w:ind w:leftChars="6" w:firstLine="0"/>
        <w:rPr>
          <w:bCs/>
          <w:sz w:val="24"/>
        </w:rPr>
      </w:pPr>
      <w:r>
        <w:rPr>
          <w:rFonts w:hAnsi="宋体"/>
          <w:sz w:val="24"/>
        </w:rPr>
        <w:t>.</w:t>
      </w:r>
      <w:r w:rsidR="00430157" w:rsidRPr="00430157">
        <w:rPr>
          <w:noProof/>
          <w:szCs w:val="24"/>
        </w:rPr>
        <w:t xml:space="preserve"> </w:t>
      </w:r>
      <w:r w:rsidR="00430157" w:rsidRPr="00430157">
        <w:rPr>
          <w:rFonts w:hAnsi="宋体"/>
          <w:noProof/>
          <w:sz w:val="24"/>
        </w:rPr>
        <w:drawing>
          <wp:inline distT="0" distB="0" distL="0" distR="0" wp14:anchorId="1FAFA1CF" wp14:editId="2FDF4423">
            <wp:extent cx="2365375" cy="965200"/>
            <wp:effectExtent l="0" t="0" r="0" b="0"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7" cstate="print"/>
                    <a:srcRect r="37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557" cy="96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578" w:rsidRPr="00C77641" w:rsidRDefault="00725E40" w:rsidP="00C77641">
      <w:pPr>
        <w:pStyle w:val="a6"/>
        <w:spacing w:after="120" w:line="400" w:lineRule="exact"/>
        <w:ind w:leftChars="6" w:firstLine="0"/>
        <w:rPr>
          <w:bCs/>
          <w:sz w:val="24"/>
        </w:rPr>
      </w:pPr>
      <w:r>
        <w:rPr>
          <w:bCs/>
          <w:sz w:val="24"/>
        </w:rPr>
        <w:t>7</w:t>
      </w:r>
      <w:r w:rsidR="00DB3578" w:rsidRPr="00C77641">
        <w:rPr>
          <w:rFonts w:hint="eastAsia"/>
          <w:bCs/>
          <w:sz w:val="24"/>
        </w:rPr>
        <w:t>.</w:t>
      </w:r>
      <w:r w:rsidR="00430157" w:rsidRPr="00430157">
        <w:rPr>
          <w:rFonts w:hint="eastAsia"/>
          <w:kern w:val="0"/>
          <w:sz w:val="24"/>
        </w:rPr>
        <w:t xml:space="preserve"> </w:t>
      </w:r>
      <w:proofErr w:type="gramStart"/>
      <w:r w:rsidR="00430157" w:rsidRPr="00C54845">
        <w:rPr>
          <w:rFonts w:hint="eastAsia"/>
          <w:kern w:val="0"/>
          <w:sz w:val="24"/>
        </w:rPr>
        <w:t>U</w:t>
      </w:r>
      <w:r w:rsidR="00430157" w:rsidRPr="00C54845">
        <w:rPr>
          <w:kern w:val="0"/>
          <w:sz w:val="24"/>
        </w:rPr>
        <w:t>s</w:t>
      </w:r>
      <w:r w:rsidR="00430157" w:rsidRPr="00C54845">
        <w:rPr>
          <w:rFonts w:hint="eastAsia"/>
          <w:kern w:val="0"/>
          <w:sz w:val="24"/>
        </w:rPr>
        <w:t>ing</w:t>
      </w:r>
      <w:proofErr w:type="gramEnd"/>
      <w:r w:rsidR="00430157" w:rsidRPr="00C54845">
        <w:rPr>
          <w:kern w:val="0"/>
          <w:sz w:val="24"/>
        </w:rPr>
        <w:t xml:space="preserve"> Boolean algebra, simplify the following expression:</w:t>
      </w:r>
      <m:oMath>
        <m:r>
          <m:rPr>
            <m:sty m:val="p"/>
          </m:rPr>
          <w:rPr>
            <w:rFonts w:ascii="Cambria Math" w:hAnsi="Cambria Math"/>
            <w:kern w:val="0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kern w:val="0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/>
                <w:kern w:val="0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/>
            <w:kern w:val="0"/>
            <w:sz w:val="24"/>
          </w:rPr>
          <m:t>B+</m:t>
        </m:r>
        <m:acc>
          <m:accPr>
            <m:chr m:val="̅"/>
            <m:ctrlPr>
              <w:rPr>
                <w:rFonts w:ascii="Cambria Math" w:hAnsi="Cambria Math"/>
                <w:kern w:val="0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/>
                <w:kern w:val="0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/>
            <w:kern w:val="0"/>
            <w:sz w:val="24"/>
          </w:rPr>
          <m:t>B</m:t>
        </m:r>
        <m:acc>
          <m:accPr>
            <m:chr m:val="̅"/>
            <m:ctrlPr>
              <w:rPr>
                <w:rFonts w:ascii="Cambria Math" w:hAnsi="Cambria Math"/>
                <w:kern w:val="0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/>
                <w:kern w:val="0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/>
            <w:kern w:val="0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kern w:val="0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/>
                <w:kern w:val="0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/>
            <w:kern w:val="0"/>
            <w:sz w:val="24"/>
          </w:rPr>
          <m:t>BCD+</m:t>
        </m:r>
        <m:acc>
          <m:accPr>
            <m:chr m:val="̅"/>
            <m:ctrlPr>
              <w:rPr>
                <w:rFonts w:ascii="Cambria Math" w:hAnsi="Cambria Math"/>
                <w:kern w:val="0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/>
                <w:kern w:val="0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/>
            <w:kern w:val="0"/>
            <w:sz w:val="24"/>
          </w:rPr>
          <m:t>B</m:t>
        </m:r>
        <m:acc>
          <m:accPr>
            <m:chr m:val="̅"/>
            <m:ctrlPr>
              <w:rPr>
                <w:rFonts w:ascii="Cambria Math" w:hAnsi="Cambria Math"/>
                <w:kern w:val="0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/>
                <w:kern w:val="0"/>
                <w:sz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kern w:val="0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/>
                <w:kern w:val="0"/>
                <w:sz w:val="24"/>
              </w:rPr>
              <m:t>D</m:t>
            </m:r>
          </m:e>
        </m:acc>
        <m:r>
          <m:rPr>
            <m:sty m:val="p"/>
          </m:rPr>
          <w:rPr>
            <w:rFonts w:ascii="Cambria Math"/>
            <w:kern w:val="0"/>
            <w:sz w:val="24"/>
          </w:rPr>
          <m:t>E</m:t>
        </m:r>
      </m:oMath>
    </w:p>
    <w:p w:rsidR="008D0B0C" w:rsidRPr="00F54743" w:rsidRDefault="00725E40" w:rsidP="00C77641">
      <w:pPr>
        <w:pStyle w:val="a6"/>
        <w:spacing w:after="120" w:line="400" w:lineRule="exact"/>
        <w:ind w:leftChars="6" w:firstLine="0"/>
        <w:rPr>
          <w:bCs/>
          <w:sz w:val="24"/>
        </w:rPr>
      </w:pPr>
      <w:r>
        <w:rPr>
          <w:bCs/>
          <w:sz w:val="24"/>
        </w:rPr>
        <w:t>8</w:t>
      </w:r>
      <w:r w:rsidR="00D7132C" w:rsidRPr="00C77641">
        <w:rPr>
          <w:rFonts w:hint="eastAsia"/>
          <w:bCs/>
          <w:sz w:val="24"/>
        </w:rPr>
        <w:t xml:space="preserve">. </w:t>
      </w:r>
      <w:r w:rsidR="00F54743">
        <w:rPr>
          <w:rFonts w:hint="eastAsia"/>
          <w:sz w:val="24"/>
        </w:rPr>
        <w:t xml:space="preserve">Implement the function </w:t>
      </w:r>
      <w:proofErr w:type="gramStart"/>
      <w:r w:rsidR="00F54743" w:rsidRPr="00C83E74">
        <w:rPr>
          <w:sz w:val="24"/>
        </w:rPr>
        <w:t>f(</w:t>
      </w:r>
      <w:proofErr w:type="gramEnd"/>
      <w:r w:rsidR="00F54743" w:rsidRPr="00C83E74">
        <w:rPr>
          <w:rFonts w:hint="eastAsia"/>
          <w:sz w:val="24"/>
        </w:rPr>
        <w:t>A</w:t>
      </w:r>
      <w:r w:rsidR="00F54743" w:rsidRPr="00C83E74">
        <w:rPr>
          <w:sz w:val="24"/>
        </w:rPr>
        <w:t>,</w:t>
      </w:r>
      <w:r w:rsidR="00F54743" w:rsidRPr="00C83E74">
        <w:rPr>
          <w:rFonts w:hint="eastAsia"/>
          <w:sz w:val="24"/>
        </w:rPr>
        <w:t>B</w:t>
      </w:r>
      <w:r w:rsidR="00F54743" w:rsidRPr="00C83E74">
        <w:rPr>
          <w:sz w:val="24"/>
        </w:rPr>
        <w:t>)=</w:t>
      </w:r>
      <w:r w:rsidR="00F54743" w:rsidRPr="00C83E74">
        <w:rPr>
          <w:rFonts w:hint="eastAsia"/>
          <w:sz w:val="24"/>
        </w:rPr>
        <w:t>AB</w:t>
      </w:r>
      <w:r w:rsidR="00F54743" w:rsidRPr="00C83E74">
        <w:rPr>
          <w:sz w:val="24"/>
        </w:rPr>
        <w:t>’+</w:t>
      </w:r>
      <w:r w:rsidR="00F54743" w:rsidRPr="00C83E74">
        <w:rPr>
          <w:rFonts w:hint="eastAsia"/>
          <w:sz w:val="24"/>
        </w:rPr>
        <w:t>CD</w:t>
      </w:r>
      <w:r w:rsidR="00F54743">
        <w:rPr>
          <w:rFonts w:hint="eastAsia"/>
          <w:sz w:val="24"/>
        </w:rPr>
        <w:t xml:space="preserve"> by using NAND gate only.</w:t>
      </w:r>
    </w:p>
    <w:p w:rsidR="00CC5676" w:rsidRDefault="00725E40" w:rsidP="00725E40">
      <w:pPr>
        <w:adjustRightInd w:val="0"/>
        <w:snapToGrid w:val="0"/>
        <w:jc w:val="left"/>
        <w:rPr>
          <w:position w:val="-4"/>
        </w:rPr>
      </w:pPr>
      <w:r>
        <w:rPr>
          <w:sz w:val="24"/>
        </w:rPr>
        <w:t>9</w:t>
      </w:r>
      <w:r w:rsidR="00CC5676">
        <w:rPr>
          <w:rFonts w:hint="eastAsia"/>
          <w:sz w:val="24"/>
        </w:rPr>
        <w:t xml:space="preserve">. </w:t>
      </w:r>
      <w:r w:rsidR="00CC5676" w:rsidRPr="0080427D">
        <w:rPr>
          <w:sz w:val="24"/>
        </w:rPr>
        <w:t xml:space="preserve">Simplify the following </w:t>
      </w:r>
      <w:proofErr w:type="spellStart"/>
      <w:proofErr w:type="gramStart"/>
      <w:r w:rsidR="00CC5676" w:rsidRPr="0080427D">
        <w:rPr>
          <w:sz w:val="24"/>
        </w:rPr>
        <w:t>boolean</w:t>
      </w:r>
      <w:proofErr w:type="spellEnd"/>
      <w:proofErr w:type="gramEnd"/>
      <w:r w:rsidR="00CC5676" w:rsidRPr="0080427D">
        <w:rPr>
          <w:sz w:val="24"/>
        </w:rPr>
        <w:t xml:space="preserve"> functions </w:t>
      </w:r>
      <w:r w:rsidR="00CC5676" w:rsidRPr="009A4E7A">
        <w:rPr>
          <w:position w:val="-4"/>
        </w:rPr>
        <w:object w:dxaOrig="3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6pt;height:16.8pt" o:ole="">
            <v:imagedata r:id="rId8" o:title=""/>
          </v:shape>
          <o:OLEObject Type="Embed" ProgID="Equation.3" ShapeID="_x0000_i1025" DrawAspect="Content" ObjectID="_1633245925" r:id="rId9"/>
        </w:object>
      </w:r>
    </w:p>
    <w:p w:rsidR="00CC5676" w:rsidRDefault="00CC5676" w:rsidP="00725E40">
      <w:pPr>
        <w:pStyle w:val="a6"/>
        <w:adjustRightInd w:val="0"/>
        <w:snapToGrid w:val="0"/>
        <w:ind w:leftChars="6" w:firstLineChars="200" w:firstLine="446"/>
        <w:rPr>
          <w:bCs/>
          <w:sz w:val="24"/>
        </w:rPr>
      </w:pPr>
      <w:r>
        <w:rPr>
          <w:rFonts w:hint="eastAsia"/>
          <w:bCs/>
          <w:sz w:val="24"/>
        </w:rPr>
        <w:t xml:space="preserve">(1) </w:t>
      </w:r>
      <w:r w:rsidRPr="00C77641">
        <w:rPr>
          <w:bCs/>
          <w:sz w:val="24"/>
        </w:rPr>
        <w:t xml:space="preserve">Convert the following expression to standard </w:t>
      </w:r>
      <w:bookmarkStart w:id="8" w:name="OLE_LINK36"/>
      <w:bookmarkStart w:id="9" w:name="OLE_LINK37"/>
      <w:bookmarkStart w:id="10" w:name="OLE_LINK38"/>
      <w:r w:rsidRPr="00C77641">
        <w:rPr>
          <w:bCs/>
          <w:sz w:val="24"/>
        </w:rPr>
        <w:t xml:space="preserve">SOP </w:t>
      </w:r>
      <w:bookmarkEnd w:id="8"/>
      <w:bookmarkEnd w:id="9"/>
      <w:bookmarkEnd w:id="10"/>
      <w:r w:rsidRPr="00C77641">
        <w:rPr>
          <w:bCs/>
          <w:sz w:val="24"/>
        </w:rPr>
        <w:t>forms</w:t>
      </w:r>
    </w:p>
    <w:p w:rsidR="00CC5676" w:rsidRDefault="00CC5676" w:rsidP="00725E40">
      <w:pPr>
        <w:pStyle w:val="a6"/>
        <w:adjustRightInd w:val="0"/>
        <w:snapToGrid w:val="0"/>
        <w:ind w:leftChars="6" w:firstLineChars="200" w:firstLine="446"/>
        <w:rPr>
          <w:bCs/>
          <w:sz w:val="24"/>
        </w:rPr>
      </w:pPr>
      <w:r>
        <w:rPr>
          <w:rFonts w:hint="eastAsia"/>
          <w:bCs/>
          <w:sz w:val="24"/>
        </w:rPr>
        <w:t xml:space="preserve">(2) </w:t>
      </w:r>
      <w:r w:rsidRPr="00CC5676">
        <w:rPr>
          <w:bCs/>
          <w:sz w:val="24"/>
        </w:rPr>
        <w:t xml:space="preserve">Use a </w:t>
      </w:r>
      <w:proofErr w:type="spellStart"/>
      <w:r w:rsidRPr="00CC5676">
        <w:rPr>
          <w:bCs/>
          <w:sz w:val="24"/>
        </w:rPr>
        <w:t>Karnaugh</w:t>
      </w:r>
      <w:proofErr w:type="spellEnd"/>
      <w:r w:rsidRPr="00CC5676">
        <w:rPr>
          <w:bCs/>
          <w:sz w:val="24"/>
        </w:rPr>
        <w:t xml:space="preserve"> map to reduce </w:t>
      </w:r>
      <w:r w:rsidR="006F4D1B">
        <w:rPr>
          <w:rFonts w:hint="eastAsia"/>
          <w:bCs/>
          <w:sz w:val="24"/>
        </w:rPr>
        <w:t>the</w:t>
      </w:r>
      <w:r w:rsidRPr="00CC5676">
        <w:rPr>
          <w:bCs/>
          <w:sz w:val="24"/>
        </w:rPr>
        <w:t xml:space="preserve"> </w:t>
      </w:r>
      <w:r w:rsidR="00472E3E" w:rsidRPr="00C77641">
        <w:rPr>
          <w:bCs/>
          <w:sz w:val="24"/>
        </w:rPr>
        <w:t xml:space="preserve">SOP </w:t>
      </w:r>
      <w:r w:rsidR="00472E3E">
        <w:rPr>
          <w:rFonts w:hint="eastAsia"/>
          <w:bCs/>
          <w:sz w:val="24"/>
        </w:rPr>
        <w:t>e</w:t>
      </w:r>
      <w:r w:rsidRPr="00CC5676">
        <w:rPr>
          <w:bCs/>
          <w:sz w:val="24"/>
        </w:rPr>
        <w:t>xpression</w:t>
      </w:r>
    </w:p>
    <w:p w:rsidR="00CC5676" w:rsidRDefault="00CC5676" w:rsidP="00725E40">
      <w:pPr>
        <w:pStyle w:val="a6"/>
        <w:adjustRightInd w:val="0"/>
        <w:snapToGrid w:val="0"/>
        <w:spacing w:after="120"/>
        <w:ind w:leftChars="6" w:firstLineChars="200" w:firstLine="446"/>
        <w:rPr>
          <w:sz w:val="24"/>
        </w:rPr>
      </w:pPr>
      <w:r>
        <w:rPr>
          <w:rFonts w:hint="eastAsia"/>
          <w:sz w:val="24"/>
        </w:rPr>
        <w:t>(3) D</w:t>
      </w:r>
      <w:r w:rsidRPr="0080427D">
        <w:rPr>
          <w:sz w:val="24"/>
        </w:rPr>
        <w:t xml:space="preserve">raw out the logic </w:t>
      </w:r>
      <w:r w:rsidRPr="0080427D">
        <w:rPr>
          <w:rFonts w:hint="eastAsia"/>
          <w:sz w:val="24"/>
        </w:rPr>
        <w:t>diagram</w:t>
      </w:r>
    </w:p>
    <w:p w:rsidR="001A576A" w:rsidRDefault="00725E40" w:rsidP="001A576A">
      <w:pPr>
        <w:pStyle w:val="a6"/>
        <w:spacing w:after="120" w:line="400" w:lineRule="exact"/>
        <w:ind w:left="0" w:firstLine="0"/>
        <w:rPr>
          <w:sz w:val="24"/>
          <w:szCs w:val="21"/>
        </w:rPr>
      </w:pPr>
      <w:r>
        <w:rPr>
          <w:sz w:val="24"/>
        </w:rPr>
        <w:t>10</w:t>
      </w:r>
      <w:r w:rsidR="001A576A">
        <w:rPr>
          <w:rFonts w:hint="eastAsia"/>
          <w:sz w:val="24"/>
        </w:rPr>
        <w:t xml:space="preserve">. </w:t>
      </w:r>
      <w:r w:rsidR="00472E3E" w:rsidRPr="00C54845">
        <w:rPr>
          <w:kern w:val="0"/>
          <w:sz w:val="24"/>
        </w:rPr>
        <w:t xml:space="preserve">Use a </w:t>
      </w:r>
      <w:proofErr w:type="spellStart"/>
      <w:r w:rsidR="00472E3E" w:rsidRPr="00C54845">
        <w:rPr>
          <w:kern w:val="0"/>
          <w:sz w:val="24"/>
        </w:rPr>
        <w:t>Karnaugh</w:t>
      </w:r>
      <w:proofErr w:type="spellEnd"/>
      <w:r w:rsidR="00472E3E" w:rsidRPr="00C54845">
        <w:rPr>
          <w:kern w:val="0"/>
          <w:sz w:val="24"/>
        </w:rPr>
        <w:t xml:space="preserve"> map to reduce </w:t>
      </w:r>
      <w:r w:rsidR="00472E3E">
        <w:rPr>
          <w:rFonts w:hint="eastAsia"/>
          <w:kern w:val="0"/>
          <w:sz w:val="24"/>
        </w:rPr>
        <w:t>the</w:t>
      </w:r>
      <w:r w:rsidR="00472E3E" w:rsidRPr="00C54845">
        <w:rPr>
          <w:kern w:val="0"/>
          <w:sz w:val="24"/>
        </w:rPr>
        <w:t xml:space="preserve"> expression</w:t>
      </w:r>
      <w:r w:rsidR="00472E3E">
        <w:rPr>
          <w:rFonts w:hint="eastAsia"/>
          <w:sz w:val="24"/>
          <w:szCs w:val="21"/>
        </w:rPr>
        <w:t xml:space="preserve">: </w:t>
      </w:r>
      <w:r w:rsidR="001A576A" w:rsidRPr="00D115A0">
        <w:rPr>
          <w:rFonts w:hint="eastAsia"/>
          <w:sz w:val="24"/>
          <w:szCs w:val="21"/>
        </w:rPr>
        <w:t>F(</w:t>
      </w:r>
      <w:r w:rsidR="001A576A" w:rsidRPr="00D115A0">
        <w:rPr>
          <w:sz w:val="24"/>
          <w:szCs w:val="21"/>
        </w:rPr>
        <w:t>A,B,C,D</w:t>
      </w:r>
      <w:r w:rsidR="001A576A" w:rsidRPr="00D115A0">
        <w:rPr>
          <w:rFonts w:hint="eastAsia"/>
          <w:sz w:val="24"/>
          <w:szCs w:val="21"/>
        </w:rPr>
        <w:t>)</w:t>
      </w:r>
      <w:r w:rsidR="001A576A" w:rsidRPr="00D115A0">
        <w:rPr>
          <w:sz w:val="24"/>
          <w:szCs w:val="21"/>
        </w:rPr>
        <w:t xml:space="preserve"> = </w:t>
      </w:r>
      <w:r w:rsidR="001A576A" w:rsidRPr="00D115A0">
        <w:rPr>
          <w:rFonts w:hint="eastAsia"/>
          <w:sz w:val="24"/>
          <w:szCs w:val="21"/>
        </w:rPr>
        <w:sym w:font="Symbol" w:char="F0E5"/>
      </w:r>
      <w:r w:rsidR="001A576A" w:rsidRPr="00D115A0">
        <w:rPr>
          <w:sz w:val="24"/>
          <w:szCs w:val="21"/>
        </w:rPr>
        <w:t xml:space="preserve">m(0,4,5,7,10,13) + </w:t>
      </w:r>
      <w:r w:rsidR="001A576A" w:rsidRPr="00D115A0">
        <w:rPr>
          <w:rFonts w:hint="eastAsia"/>
          <w:sz w:val="24"/>
          <w:szCs w:val="21"/>
        </w:rPr>
        <w:sym w:font="Symbol" w:char="F0E5"/>
      </w:r>
      <w:r w:rsidR="001A576A" w:rsidRPr="00D115A0">
        <w:rPr>
          <w:sz w:val="24"/>
          <w:szCs w:val="21"/>
        </w:rPr>
        <w:t>d(2,8,9,11,14,15)</w:t>
      </w:r>
    </w:p>
    <w:p w:rsidR="00725E40" w:rsidRPr="00C77641" w:rsidRDefault="00725E40" w:rsidP="001A576A">
      <w:pPr>
        <w:pStyle w:val="a6"/>
        <w:spacing w:after="120" w:line="400" w:lineRule="exact"/>
        <w:ind w:left="0" w:firstLine="0"/>
        <w:rPr>
          <w:bCs/>
          <w:sz w:val="24"/>
        </w:rPr>
      </w:pPr>
      <w:r>
        <w:rPr>
          <w:bCs/>
          <w:sz w:val="24"/>
        </w:rPr>
        <w:t xml:space="preserve">11. </w:t>
      </w:r>
      <w:r w:rsidRPr="00725E40">
        <w:rPr>
          <w:bCs/>
          <w:sz w:val="24"/>
        </w:rPr>
        <w:t>Optimize the functions ƒ(</w:t>
      </w:r>
      <w:proofErr w:type="spellStart"/>
      <w:r w:rsidRPr="00725E40">
        <w:rPr>
          <w:bCs/>
          <w:sz w:val="24"/>
        </w:rPr>
        <w:t>a,b,c,d</w:t>
      </w:r>
      <w:proofErr w:type="spellEnd"/>
      <w:r w:rsidRPr="00725E40">
        <w:rPr>
          <w:bCs/>
          <w:sz w:val="24"/>
        </w:rPr>
        <w:t xml:space="preserve"> ) = </w:t>
      </w:r>
      <w:proofErr w:type="spellStart"/>
      <w:r w:rsidRPr="00725E40">
        <w:rPr>
          <w:bCs/>
          <w:sz w:val="24"/>
        </w:rPr>
        <w:t>Σm</w:t>
      </w:r>
      <w:proofErr w:type="spellEnd"/>
      <w:r w:rsidRPr="00725E40">
        <w:rPr>
          <w:bCs/>
          <w:sz w:val="24"/>
        </w:rPr>
        <w:t xml:space="preserve">(1,3,7,11,15) + </w:t>
      </w:r>
      <w:proofErr w:type="spellStart"/>
      <w:r w:rsidRPr="00725E40">
        <w:rPr>
          <w:bCs/>
          <w:sz w:val="24"/>
        </w:rPr>
        <w:t>Σd</w:t>
      </w:r>
      <w:proofErr w:type="spellEnd"/>
      <w:r w:rsidRPr="00725E40">
        <w:rPr>
          <w:bCs/>
          <w:sz w:val="24"/>
        </w:rPr>
        <w:t xml:space="preserve">(0,2,5,8) in a minimum sum-of-products expression using a </w:t>
      </w:r>
      <w:proofErr w:type="spellStart"/>
      <w:r w:rsidRPr="00725E40">
        <w:rPr>
          <w:bCs/>
          <w:sz w:val="24"/>
        </w:rPr>
        <w:t>Karnaugh</w:t>
      </w:r>
      <w:proofErr w:type="spellEnd"/>
      <w:r w:rsidRPr="00725E40">
        <w:rPr>
          <w:bCs/>
          <w:sz w:val="24"/>
        </w:rPr>
        <w:t xml:space="preserve"> map.</w:t>
      </w:r>
    </w:p>
    <w:sectPr w:rsidR="00725E40" w:rsidRPr="00C77641" w:rsidSect="00B24E4E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134" w:right="1021" w:bottom="1021" w:left="1021" w:header="709" w:footer="437" w:gutter="0"/>
      <w:cols w:space="425"/>
      <w:titlePg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750" w:rsidRDefault="00687750">
      <w:r>
        <w:separator/>
      </w:r>
    </w:p>
  </w:endnote>
  <w:endnote w:type="continuationSeparator" w:id="0">
    <w:p w:rsidR="00687750" w:rsidRDefault="0068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D0" w:rsidRPr="00B81327" w:rsidRDefault="00687750" w:rsidP="001F3853">
    <w:pPr>
      <w:pStyle w:val="a4"/>
      <w:tabs>
        <w:tab w:val="clear" w:pos="4153"/>
        <w:tab w:val="clear" w:pos="8306"/>
        <w:tab w:val="left" w:pos="7141"/>
      </w:tabs>
      <w:rPr>
        <w:rFonts w:eastAsia="微软雅黑"/>
        <w:szCs w:val="20"/>
      </w:rPr>
    </w:pPr>
    <w:r>
      <w:rPr>
        <w:rFonts w:eastAsia="微软雅黑"/>
        <w:noProof/>
        <w:szCs w:val="21"/>
      </w:rPr>
      <w:pict>
        <v:line id="Line 6" o:spid="_x0000_s2050" style="position:absolute;z-index:251659264;visibility:visible;mso-position-horizontal:center" from="0,-2.35pt" to="482.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">
          <v:stroke dashstyle="1 1" endcap="round"/>
        </v:line>
      </w:pict>
    </w:r>
    <w:r w:rsidR="004405D0" w:rsidRPr="00B81327">
      <w:rPr>
        <w:rFonts w:eastAsia="微软雅黑"/>
        <w:b/>
        <w:szCs w:val="21"/>
      </w:rPr>
      <w:t>注：</w:t>
    </w:r>
    <w:r w:rsidR="004405D0" w:rsidRPr="00B81327">
      <w:rPr>
        <w:rFonts w:eastAsia="微软雅黑"/>
        <w:szCs w:val="20"/>
      </w:rPr>
      <w:t>字迹务必清晰，书写工整。</w:t>
    </w:r>
    <w:r w:rsidR="004405D0" w:rsidRPr="00B81327">
      <w:rPr>
        <w:rFonts w:eastAsia="微软雅黑"/>
        <w:szCs w:val="20"/>
      </w:rPr>
      <w:tab/>
    </w:r>
    <w:r w:rsidR="004405D0" w:rsidRPr="00B81327">
      <w:rPr>
        <w:rFonts w:eastAsia="微软雅黑"/>
        <w:szCs w:val="20"/>
      </w:rPr>
      <w:t>本题共</w:t>
    </w:r>
    <w:r w:rsidR="00A651FB" w:rsidRPr="00B81327">
      <w:rPr>
        <w:rStyle w:val="a5"/>
        <w:rFonts w:eastAsia="微软雅黑"/>
        <w:szCs w:val="20"/>
      </w:rPr>
      <w:fldChar w:fldCharType="begin"/>
    </w:r>
    <w:r w:rsidR="004405D0" w:rsidRPr="00B81327">
      <w:rPr>
        <w:rStyle w:val="a5"/>
        <w:rFonts w:eastAsia="微软雅黑"/>
        <w:szCs w:val="20"/>
      </w:rPr>
      <w:instrText xml:space="preserve"> NUMPAGES </w:instrText>
    </w:r>
    <w:r w:rsidR="00A651FB" w:rsidRPr="00B81327">
      <w:rPr>
        <w:rStyle w:val="a5"/>
        <w:rFonts w:eastAsia="微软雅黑"/>
        <w:szCs w:val="20"/>
      </w:rPr>
      <w:fldChar w:fldCharType="separate"/>
    </w:r>
    <w:r w:rsidR="002508B4">
      <w:rPr>
        <w:rStyle w:val="a5"/>
        <w:rFonts w:eastAsia="微软雅黑"/>
        <w:noProof/>
        <w:szCs w:val="20"/>
      </w:rPr>
      <w:t>3</w:t>
    </w:r>
    <w:r w:rsidR="00A651FB" w:rsidRPr="00B81327">
      <w:rPr>
        <w:rStyle w:val="a5"/>
        <w:rFonts w:eastAsia="微软雅黑"/>
        <w:szCs w:val="20"/>
      </w:rPr>
      <w:fldChar w:fldCharType="end"/>
    </w:r>
    <w:r w:rsidR="004405D0" w:rsidRPr="00B81327">
      <w:rPr>
        <w:rFonts w:eastAsia="微软雅黑"/>
        <w:szCs w:val="20"/>
      </w:rPr>
      <w:t>页，本页为第</w:t>
    </w:r>
    <w:r w:rsidR="00A651FB" w:rsidRPr="00B81327">
      <w:rPr>
        <w:rStyle w:val="a5"/>
        <w:rFonts w:eastAsia="微软雅黑"/>
        <w:szCs w:val="20"/>
      </w:rPr>
      <w:fldChar w:fldCharType="begin"/>
    </w:r>
    <w:r w:rsidR="004405D0" w:rsidRPr="00B81327">
      <w:rPr>
        <w:rStyle w:val="a5"/>
        <w:rFonts w:eastAsia="微软雅黑"/>
        <w:szCs w:val="20"/>
      </w:rPr>
      <w:instrText xml:space="preserve"> PAGE </w:instrText>
    </w:r>
    <w:r w:rsidR="00A651FB" w:rsidRPr="00B81327">
      <w:rPr>
        <w:rStyle w:val="a5"/>
        <w:rFonts w:eastAsia="微软雅黑"/>
        <w:szCs w:val="20"/>
      </w:rPr>
      <w:fldChar w:fldCharType="separate"/>
    </w:r>
    <w:r w:rsidR="002508B4">
      <w:rPr>
        <w:rStyle w:val="a5"/>
        <w:rFonts w:eastAsia="微软雅黑"/>
        <w:noProof/>
        <w:szCs w:val="20"/>
      </w:rPr>
      <w:t>3</w:t>
    </w:r>
    <w:r w:rsidR="00A651FB" w:rsidRPr="00B81327">
      <w:rPr>
        <w:rStyle w:val="a5"/>
        <w:rFonts w:eastAsia="微软雅黑"/>
        <w:szCs w:val="20"/>
      </w:rPr>
      <w:fldChar w:fldCharType="end"/>
    </w:r>
    <w:r w:rsidR="004405D0" w:rsidRPr="00B81327">
      <w:rPr>
        <w:rFonts w:eastAsia="微软雅黑"/>
        <w:szCs w:val="20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D0" w:rsidRPr="004E7C1E" w:rsidRDefault="00687750" w:rsidP="00C77641">
    <w:pPr>
      <w:pStyle w:val="a4"/>
      <w:tabs>
        <w:tab w:val="clear" w:pos="4153"/>
        <w:tab w:val="clear" w:pos="8306"/>
        <w:tab w:val="left" w:pos="6162"/>
        <w:tab w:val="left" w:pos="7602"/>
      </w:tabs>
      <w:rPr>
        <w:rFonts w:ascii="Arial" w:eastAsia="微软雅黑" w:hAnsi="Arial"/>
      </w:rPr>
    </w:pPr>
    <w:r>
      <w:rPr>
        <w:rFonts w:ascii="Arial" w:eastAsia="微软雅黑" w:hAnsi="Arial"/>
        <w:b/>
        <w:noProof/>
      </w:rPr>
      <w:pict>
        <v:line id="Line 5" o:spid="_x0000_s2049" style="position:absolute;z-index:251658240;visibility:visible" from="-.8pt,-1.5pt" to="484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">
          <v:stroke dashstyle="1 1" endcap="round"/>
        </v:line>
      </w:pict>
    </w:r>
    <w:r w:rsidR="004405D0" w:rsidRPr="004E7C1E">
      <w:rPr>
        <w:rFonts w:ascii="Arial" w:eastAsia="微软雅黑" w:hAnsi="Arial" w:hint="eastAsia"/>
      </w:rPr>
      <w:tab/>
    </w:r>
    <w:r w:rsidR="00C77641">
      <w:rPr>
        <w:rFonts w:ascii="Arial" w:eastAsia="微软雅黑" w:hAnsi="Arial"/>
      </w:rPr>
      <w:tab/>
    </w:r>
    <w:r w:rsidR="004405D0" w:rsidRPr="004E7C1E">
      <w:rPr>
        <w:rFonts w:ascii="Arial" w:eastAsia="微软雅黑" w:hAnsi="Gungsuh" w:hint="eastAsia"/>
      </w:rPr>
      <w:t>本</w:t>
    </w:r>
    <w:r w:rsidR="004405D0" w:rsidRPr="004E7C1E">
      <w:rPr>
        <w:rFonts w:ascii="Arial" w:eastAsia="微软雅黑" w:hAnsi="Arial" w:hint="eastAsia"/>
      </w:rPr>
      <w:t>题共</w:t>
    </w:r>
    <w:r w:rsidR="00C77641">
      <w:rPr>
        <w:rStyle w:val="a5"/>
        <w:rFonts w:ascii="Arial" w:eastAsia="微软雅黑" w:hAnsi="Arial" w:hint="eastAsia"/>
      </w:rPr>
      <w:t>1</w:t>
    </w:r>
    <w:r w:rsidR="004405D0" w:rsidRPr="004E7C1E">
      <w:rPr>
        <w:rFonts w:ascii="Arial" w:eastAsia="微软雅黑" w:hAnsi="Arial" w:hint="eastAsia"/>
      </w:rPr>
      <w:t>页</w:t>
    </w:r>
    <w:r w:rsidR="004405D0" w:rsidRPr="004E7C1E">
      <w:rPr>
        <w:rFonts w:ascii="Arial" w:eastAsia="微软雅黑" w:hAnsi="Gungsuh" w:hint="eastAsia"/>
      </w:rPr>
      <w:t>，本</w:t>
    </w:r>
    <w:r w:rsidR="004405D0" w:rsidRPr="004E7C1E">
      <w:rPr>
        <w:rFonts w:ascii="Arial" w:eastAsia="微软雅黑" w:hAnsi="Arial" w:hint="eastAsia"/>
      </w:rPr>
      <w:t>页为</w:t>
    </w:r>
    <w:r w:rsidR="004405D0" w:rsidRPr="004E7C1E">
      <w:rPr>
        <w:rFonts w:ascii="Arial" w:eastAsia="微软雅黑" w:hAnsi="Gungsuh" w:hint="eastAsia"/>
      </w:rPr>
      <w:t>第</w:t>
    </w:r>
    <w:r w:rsidR="00A651FB" w:rsidRPr="004E7C1E">
      <w:rPr>
        <w:rStyle w:val="a5"/>
        <w:rFonts w:ascii="Arial" w:eastAsia="微软雅黑" w:hAnsi="Arial"/>
      </w:rPr>
      <w:fldChar w:fldCharType="begin"/>
    </w:r>
    <w:r w:rsidR="004405D0" w:rsidRPr="004E7C1E">
      <w:rPr>
        <w:rStyle w:val="a5"/>
        <w:rFonts w:ascii="Arial" w:eastAsia="微软雅黑" w:hAnsi="Arial"/>
      </w:rPr>
      <w:instrText xml:space="preserve"> PAGE </w:instrText>
    </w:r>
    <w:r w:rsidR="00A651FB" w:rsidRPr="004E7C1E">
      <w:rPr>
        <w:rStyle w:val="a5"/>
        <w:rFonts w:ascii="Arial" w:eastAsia="微软雅黑" w:hAnsi="Arial"/>
      </w:rPr>
      <w:fldChar w:fldCharType="separate"/>
    </w:r>
    <w:r w:rsidR="00E216DB">
      <w:rPr>
        <w:rStyle w:val="a5"/>
        <w:rFonts w:ascii="Arial" w:eastAsia="微软雅黑" w:hAnsi="Arial"/>
        <w:noProof/>
      </w:rPr>
      <w:t>1</w:t>
    </w:r>
    <w:r w:rsidR="00A651FB" w:rsidRPr="004E7C1E">
      <w:rPr>
        <w:rStyle w:val="a5"/>
        <w:rFonts w:ascii="Arial" w:eastAsia="微软雅黑" w:hAnsi="Arial"/>
      </w:rPr>
      <w:fldChar w:fldCharType="end"/>
    </w:r>
    <w:r w:rsidR="004405D0" w:rsidRPr="004E7C1E">
      <w:rPr>
        <w:rFonts w:ascii="Arial" w:eastAsia="微软雅黑" w:hAnsi="Arial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750" w:rsidRDefault="00687750">
      <w:r>
        <w:separator/>
      </w:r>
    </w:p>
  </w:footnote>
  <w:footnote w:type="continuationSeparator" w:id="0">
    <w:p w:rsidR="00687750" w:rsidRDefault="006877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D0" w:rsidRPr="004E7C1E" w:rsidRDefault="004405D0" w:rsidP="001F3853">
    <w:pPr>
      <w:pStyle w:val="a3"/>
      <w:tabs>
        <w:tab w:val="clear" w:pos="4153"/>
        <w:tab w:val="clear" w:pos="8306"/>
        <w:tab w:val="left" w:pos="3360"/>
        <w:tab w:val="left" w:pos="7482"/>
      </w:tabs>
      <w:jc w:val="both"/>
      <w:rPr>
        <w:rFonts w:ascii="Arial" w:eastAsia="微软雅黑" w:hAnsi="Arial"/>
        <w:b/>
        <w:szCs w:val="20"/>
        <w:u w:val="single"/>
      </w:rPr>
    </w:pPr>
    <w:r w:rsidRPr="004E7C1E">
      <w:rPr>
        <w:rFonts w:ascii="Arial" w:eastAsia="微软雅黑" w:hAnsi="Arial" w:hint="eastAsia"/>
        <w:szCs w:val="20"/>
      </w:rPr>
      <w:t>课</w:t>
    </w:r>
    <w:r w:rsidRPr="004E7C1E">
      <w:rPr>
        <w:rFonts w:ascii="Arial" w:eastAsia="微软雅黑" w:hAnsi="Gungsuh" w:hint="eastAsia"/>
        <w:szCs w:val="20"/>
      </w:rPr>
      <w:t>程名</w:t>
    </w:r>
    <w:r w:rsidRPr="004E7C1E">
      <w:rPr>
        <w:rFonts w:ascii="Arial" w:eastAsia="微软雅黑" w:hAnsi="Arial" w:hint="eastAsia"/>
        <w:szCs w:val="20"/>
      </w:rPr>
      <w:t>称</w:t>
    </w:r>
    <w:r w:rsidRPr="004E7C1E">
      <w:rPr>
        <w:rFonts w:ascii="Arial" w:eastAsia="微软雅黑" w:hAnsi="Gungsuh" w:hint="eastAsia"/>
        <w:szCs w:val="20"/>
      </w:rPr>
      <w:t>：</w:t>
    </w:r>
    <w:r w:rsidRPr="001F3853">
      <w:rPr>
        <w:rFonts w:eastAsia="楷体_GB2312"/>
        <w:szCs w:val="21"/>
      </w:rPr>
      <w:t>数字逻辑应用与设计</w:t>
    </w:r>
    <w:r w:rsidRPr="004E7C1E">
      <w:rPr>
        <w:rFonts w:ascii="Arial" w:eastAsia="微软雅黑" w:hAnsi="Gungsuh" w:hint="eastAsia"/>
        <w:szCs w:val="20"/>
      </w:rPr>
      <w:t>任</w:t>
    </w:r>
    <w:r w:rsidRPr="004E7C1E">
      <w:rPr>
        <w:rFonts w:ascii="Arial" w:eastAsia="微软雅黑" w:hAnsi="Arial" w:hint="eastAsia"/>
        <w:szCs w:val="20"/>
      </w:rPr>
      <w:t>课教师</w:t>
    </w:r>
    <w:r w:rsidRPr="004E7C1E">
      <w:rPr>
        <w:rFonts w:ascii="Arial" w:eastAsia="微软雅黑" w:hAnsi="Gungsuh" w:hint="eastAsia"/>
        <w:szCs w:val="20"/>
      </w:rPr>
      <w:t>：</w:t>
    </w:r>
    <w:r w:rsidRPr="001F3853">
      <w:rPr>
        <w:rFonts w:eastAsia="楷体_GB2312"/>
        <w:szCs w:val="21"/>
      </w:rPr>
      <w:t>吴志红</w:t>
    </w:r>
    <w:r w:rsidRPr="004E7C1E">
      <w:rPr>
        <w:rFonts w:ascii="Arial" w:eastAsia="微软雅黑" w:hAnsi="Arial" w:hint="eastAsia"/>
        <w:szCs w:val="20"/>
      </w:rPr>
      <w:t>学号</w:t>
    </w:r>
    <w:r w:rsidRPr="004E7C1E">
      <w:rPr>
        <w:rFonts w:ascii="Arial" w:eastAsia="微软雅黑" w:hAnsi="Gungsuh" w:hint="eastAsia"/>
        <w:szCs w:val="20"/>
      </w:rPr>
      <w:t>：</w:t>
    </w:r>
    <w:r w:rsidRPr="004E7C1E">
      <w:rPr>
        <w:rFonts w:ascii="Arial" w:eastAsia="微软雅黑" w:hAnsi="Arial" w:hint="eastAsia"/>
        <w:b/>
        <w:szCs w:val="20"/>
      </w:rPr>
      <w:tab/>
    </w:r>
    <w:r w:rsidRPr="004E7C1E">
      <w:rPr>
        <w:rFonts w:ascii="Arial" w:eastAsia="微软雅黑" w:hAnsi="Gungsuh" w:hint="eastAsia"/>
        <w:szCs w:val="20"/>
      </w:rPr>
      <w:t>姓名：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D0" w:rsidRDefault="004405D0" w:rsidP="0011199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01ABF"/>
    <w:multiLevelType w:val="hybridMultilevel"/>
    <w:tmpl w:val="2FD43E2E"/>
    <w:lvl w:ilvl="0" w:tplc="397464EC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2E3B9A"/>
    <w:multiLevelType w:val="hybridMultilevel"/>
    <w:tmpl w:val="2FD43E2E"/>
    <w:lvl w:ilvl="0" w:tplc="397464EC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910E3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44EDF"/>
    <w:multiLevelType w:val="hybridMultilevel"/>
    <w:tmpl w:val="1FE29CDA"/>
    <w:lvl w:ilvl="0" w:tplc="6C72E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AD22CAA"/>
    <w:multiLevelType w:val="hybridMultilevel"/>
    <w:tmpl w:val="708E7306"/>
    <w:lvl w:ilvl="0" w:tplc="7B00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8A222F"/>
    <w:multiLevelType w:val="hybridMultilevel"/>
    <w:tmpl w:val="2FD43E2E"/>
    <w:lvl w:ilvl="0" w:tplc="397464EC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2F6C8C"/>
    <w:multiLevelType w:val="multilevel"/>
    <w:tmpl w:val="2B826E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AA0046"/>
    <w:multiLevelType w:val="multilevel"/>
    <w:tmpl w:val="2B826E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C16AF7"/>
    <w:multiLevelType w:val="multilevel"/>
    <w:tmpl w:val="2B826E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3E7C5F"/>
    <w:multiLevelType w:val="hybridMultilevel"/>
    <w:tmpl w:val="F55A1DF0"/>
    <w:lvl w:ilvl="0" w:tplc="AB347EA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2D755B"/>
    <w:multiLevelType w:val="hybridMultilevel"/>
    <w:tmpl w:val="FDD81038"/>
    <w:lvl w:ilvl="0" w:tplc="371A4712">
      <w:start w:val="1"/>
      <w:numFmt w:val="upperLetter"/>
      <w:lvlText w:val="%1."/>
      <w:lvlJc w:val="left"/>
      <w:pPr>
        <w:ind w:left="720" w:hanging="360"/>
      </w:pPr>
      <w:rPr>
        <w:rFonts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68A032F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B338DE"/>
    <w:multiLevelType w:val="hybridMultilevel"/>
    <w:tmpl w:val="DC8EC5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6CF5BCB"/>
    <w:multiLevelType w:val="hybridMultilevel"/>
    <w:tmpl w:val="57245868"/>
    <w:lvl w:ilvl="0" w:tplc="62527D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6EB161A"/>
    <w:multiLevelType w:val="hybridMultilevel"/>
    <w:tmpl w:val="E4820CDA"/>
    <w:lvl w:ilvl="0" w:tplc="8A6AB066">
      <w:start w:val="3"/>
      <w:numFmt w:val="lowerLetter"/>
      <w:lvlText w:val="%1)"/>
      <w:lvlJc w:val="left"/>
      <w:pPr>
        <w:ind w:left="18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8" w:hanging="420"/>
      </w:pPr>
    </w:lvl>
    <w:lvl w:ilvl="2" w:tplc="0409001B" w:tentative="1">
      <w:start w:val="1"/>
      <w:numFmt w:val="lowerRoman"/>
      <w:lvlText w:val="%3."/>
      <w:lvlJc w:val="right"/>
      <w:pPr>
        <w:ind w:left="2798" w:hanging="420"/>
      </w:pPr>
    </w:lvl>
    <w:lvl w:ilvl="3" w:tplc="0409000F" w:tentative="1">
      <w:start w:val="1"/>
      <w:numFmt w:val="decimal"/>
      <w:lvlText w:val="%4."/>
      <w:lvlJc w:val="left"/>
      <w:pPr>
        <w:ind w:left="3218" w:hanging="420"/>
      </w:pPr>
    </w:lvl>
    <w:lvl w:ilvl="4" w:tplc="04090019" w:tentative="1">
      <w:start w:val="1"/>
      <w:numFmt w:val="lowerLetter"/>
      <w:lvlText w:val="%5)"/>
      <w:lvlJc w:val="left"/>
      <w:pPr>
        <w:ind w:left="3638" w:hanging="420"/>
      </w:pPr>
    </w:lvl>
    <w:lvl w:ilvl="5" w:tplc="0409001B" w:tentative="1">
      <w:start w:val="1"/>
      <w:numFmt w:val="lowerRoman"/>
      <w:lvlText w:val="%6."/>
      <w:lvlJc w:val="right"/>
      <w:pPr>
        <w:ind w:left="4058" w:hanging="420"/>
      </w:pPr>
    </w:lvl>
    <w:lvl w:ilvl="6" w:tplc="0409000F" w:tentative="1">
      <w:start w:val="1"/>
      <w:numFmt w:val="decimal"/>
      <w:lvlText w:val="%7."/>
      <w:lvlJc w:val="left"/>
      <w:pPr>
        <w:ind w:left="4478" w:hanging="420"/>
      </w:pPr>
    </w:lvl>
    <w:lvl w:ilvl="7" w:tplc="04090019" w:tentative="1">
      <w:start w:val="1"/>
      <w:numFmt w:val="lowerLetter"/>
      <w:lvlText w:val="%8)"/>
      <w:lvlJc w:val="left"/>
      <w:pPr>
        <w:ind w:left="4898" w:hanging="420"/>
      </w:pPr>
    </w:lvl>
    <w:lvl w:ilvl="8" w:tplc="0409001B" w:tentative="1">
      <w:start w:val="1"/>
      <w:numFmt w:val="lowerRoman"/>
      <w:lvlText w:val="%9."/>
      <w:lvlJc w:val="right"/>
      <w:pPr>
        <w:ind w:left="5318" w:hanging="420"/>
      </w:pPr>
    </w:lvl>
  </w:abstractNum>
  <w:abstractNum w:abstractNumId="15">
    <w:nsid w:val="37503643"/>
    <w:multiLevelType w:val="hybridMultilevel"/>
    <w:tmpl w:val="E21A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B1734B"/>
    <w:multiLevelType w:val="hybridMultilevel"/>
    <w:tmpl w:val="D014444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589618A"/>
    <w:multiLevelType w:val="hybridMultilevel"/>
    <w:tmpl w:val="CC64CBD6"/>
    <w:lvl w:ilvl="0" w:tplc="A6F202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8B33935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566DC3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31449B"/>
    <w:multiLevelType w:val="hybridMultilevel"/>
    <w:tmpl w:val="67386288"/>
    <w:lvl w:ilvl="0" w:tplc="0409000F">
      <w:start w:val="1"/>
      <w:numFmt w:val="decimal"/>
      <w:lvlText w:val="%1."/>
      <w:lvlJc w:val="left"/>
      <w:pPr>
        <w:tabs>
          <w:tab w:val="num" w:pos="806"/>
        </w:tabs>
        <w:ind w:left="80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26"/>
        </w:tabs>
        <w:ind w:left="12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6"/>
        </w:tabs>
        <w:ind w:left="16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6"/>
        </w:tabs>
        <w:ind w:left="20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6"/>
        </w:tabs>
        <w:ind w:left="24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6"/>
        </w:tabs>
        <w:ind w:left="29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6"/>
        </w:tabs>
        <w:ind w:left="33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6"/>
        </w:tabs>
        <w:ind w:left="37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6"/>
        </w:tabs>
        <w:ind w:left="4166" w:hanging="420"/>
      </w:pPr>
    </w:lvl>
  </w:abstractNum>
  <w:abstractNum w:abstractNumId="21">
    <w:nsid w:val="5F0A3E87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8263A7"/>
    <w:multiLevelType w:val="hybridMultilevel"/>
    <w:tmpl w:val="2FD43E2E"/>
    <w:lvl w:ilvl="0" w:tplc="397464EC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B344A4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04628A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937100"/>
    <w:multiLevelType w:val="hybridMultilevel"/>
    <w:tmpl w:val="75D2840E"/>
    <w:lvl w:ilvl="0" w:tplc="8324A0A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0908E1"/>
    <w:multiLevelType w:val="hybridMultilevel"/>
    <w:tmpl w:val="E21A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1B2A78"/>
    <w:multiLevelType w:val="hybridMultilevel"/>
    <w:tmpl w:val="A4B4015C"/>
    <w:lvl w:ilvl="0" w:tplc="FA58BD88">
      <w:start w:val="1"/>
      <w:numFmt w:val="lowerLetter"/>
      <w:lvlText w:val="(%1)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8">
    <w:nsid w:val="7994634F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D255149"/>
    <w:multiLevelType w:val="hybridMultilevel"/>
    <w:tmpl w:val="3BB86208"/>
    <w:lvl w:ilvl="0" w:tplc="A1DE2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0"/>
  </w:num>
  <w:num w:numId="3">
    <w:abstractNumId w:val="21"/>
  </w:num>
  <w:num w:numId="4">
    <w:abstractNumId w:val="15"/>
  </w:num>
  <w:num w:numId="5">
    <w:abstractNumId w:val="26"/>
  </w:num>
  <w:num w:numId="6">
    <w:abstractNumId w:val="5"/>
  </w:num>
  <w:num w:numId="7">
    <w:abstractNumId w:val="1"/>
  </w:num>
  <w:num w:numId="8">
    <w:abstractNumId w:val="23"/>
  </w:num>
  <w:num w:numId="9">
    <w:abstractNumId w:val="0"/>
  </w:num>
  <w:num w:numId="10">
    <w:abstractNumId w:val="22"/>
  </w:num>
  <w:num w:numId="11">
    <w:abstractNumId w:val="2"/>
  </w:num>
  <w:num w:numId="12">
    <w:abstractNumId w:val="11"/>
  </w:num>
  <w:num w:numId="13">
    <w:abstractNumId w:val="19"/>
  </w:num>
  <w:num w:numId="14">
    <w:abstractNumId w:val="28"/>
  </w:num>
  <w:num w:numId="15">
    <w:abstractNumId w:val="18"/>
  </w:num>
  <w:num w:numId="16">
    <w:abstractNumId w:val="24"/>
  </w:num>
  <w:num w:numId="17">
    <w:abstractNumId w:val="6"/>
  </w:num>
  <w:num w:numId="18">
    <w:abstractNumId w:val="8"/>
  </w:num>
  <w:num w:numId="19">
    <w:abstractNumId w:val="7"/>
  </w:num>
  <w:num w:numId="20">
    <w:abstractNumId w:val="12"/>
  </w:num>
  <w:num w:numId="21">
    <w:abstractNumId w:val="16"/>
  </w:num>
  <w:num w:numId="22">
    <w:abstractNumId w:val="27"/>
  </w:num>
  <w:num w:numId="23">
    <w:abstractNumId w:val="4"/>
  </w:num>
  <w:num w:numId="24">
    <w:abstractNumId w:val="10"/>
  </w:num>
  <w:num w:numId="25">
    <w:abstractNumId w:val="29"/>
  </w:num>
  <w:num w:numId="26">
    <w:abstractNumId w:val="17"/>
  </w:num>
  <w:num w:numId="27">
    <w:abstractNumId w:val="9"/>
  </w:num>
  <w:num w:numId="28">
    <w:abstractNumId w:val="25"/>
  </w:num>
  <w:num w:numId="29">
    <w:abstractNumId w:val="1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1"/>
  <w:drawingGridHorizontalSpacing w:val="193"/>
  <w:drawingGridVerticalSpacing w:val="291"/>
  <w:displayHorizontalDrawingGridEvery w:val="0"/>
  <w:characterSpacingControl w:val="compressPunctuation"/>
  <w:hdrShapeDefaults>
    <o:shapedefaults v:ext="edit" spidmax="2051" fill="f" fillcolor="white">
      <v:fill color="white" on="f"/>
      <v:stroke dashstyle="1 1" weight="1pt" endcap="round"/>
      <v:textbox inset="1mm,,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7511"/>
    <w:rsid w:val="0000246D"/>
    <w:rsid w:val="000036A1"/>
    <w:rsid w:val="0000564E"/>
    <w:rsid w:val="000073AF"/>
    <w:rsid w:val="000124D0"/>
    <w:rsid w:val="00014C9F"/>
    <w:rsid w:val="000168CF"/>
    <w:rsid w:val="00025B55"/>
    <w:rsid w:val="000307A3"/>
    <w:rsid w:val="000363F3"/>
    <w:rsid w:val="00041B25"/>
    <w:rsid w:val="00053249"/>
    <w:rsid w:val="00054D21"/>
    <w:rsid w:val="000616C2"/>
    <w:rsid w:val="000624B8"/>
    <w:rsid w:val="0006400D"/>
    <w:rsid w:val="00067719"/>
    <w:rsid w:val="00071013"/>
    <w:rsid w:val="0007289A"/>
    <w:rsid w:val="00073404"/>
    <w:rsid w:val="00074634"/>
    <w:rsid w:val="0007534A"/>
    <w:rsid w:val="00075F7C"/>
    <w:rsid w:val="00076E11"/>
    <w:rsid w:val="00080030"/>
    <w:rsid w:val="0008170A"/>
    <w:rsid w:val="00091340"/>
    <w:rsid w:val="000955FA"/>
    <w:rsid w:val="000A35C5"/>
    <w:rsid w:val="000B09D2"/>
    <w:rsid w:val="000B3E52"/>
    <w:rsid w:val="000C2610"/>
    <w:rsid w:val="000D212F"/>
    <w:rsid w:val="000D3A9B"/>
    <w:rsid w:val="000D44E3"/>
    <w:rsid w:val="000E2EC9"/>
    <w:rsid w:val="000E4165"/>
    <w:rsid w:val="001031CD"/>
    <w:rsid w:val="001033C9"/>
    <w:rsid w:val="00104371"/>
    <w:rsid w:val="00111992"/>
    <w:rsid w:val="001316DD"/>
    <w:rsid w:val="00131B29"/>
    <w:rsid w:val="0013321B"/>
    <w:rsid w:val="00133D8D"/>
    <w:rsid w:val="00144E48"/>
    <w:rsid w:val="001510E3"/>
    <w:rsid w:val="00161CAB"/>
    <w:rsid w:val="001733F2"/>
    <w:rsid w:val="0017489E"/>
    <w:rsid w:val="00177B55"/>
    <w:rsid w:val="00181CC5"/>
    <w:rsid w:val="00185481"/>
    <w:rsid w:val="00185FB3"/>
    <w:rsid w:val="001861D2"/>
    <w:rsid w:val="00186664"/>
    <w:rsid w:val="001A2345"/>
    <w:rsid w:val="001A250D"/>
    <w:rsid w:val="001A572D"/>
    <w:rsid w:val="001A576A"/>
    <w:rsid w:val="001A632F"/>
    <w:rsid w:val="001A64D1"/>
    <w:rsid w:val="001B0DEC"/>
    <w:rsid w:val="001B1BCC"/>
    <w:rsid w:val="001C2452"/>
    <w:rsid w:val="001C6F9C"/>
    <w:rsid w:val="001C7DDE"/>
    <w:rsid w:val="001D0CDF"/>
    <w:rsid w:val="001E1680"/>
    <w:rsid w:val="001E1B85"/>
    <w:rsid w:val="001E2057"/>
    <w:rsid w:val="001E598A"/>
    <w:rsid w:val="001F357B"/>
    <w:rsid w:val="001F3853"/>
    <w:rsid w:val="001F4491"/>
    <w:rsid w:val="001F5773"/>
    <w:rsid w:val="002054E2"/>
    <w:rsid w:val="00210517"/>
    <w:rsid w:val="002126CB"/>
    <w:rsid w:val="00224C19"/>
    <w:rsid w:val="00226B9C"/>
    <w:rsid w:val="00230518"/>
    <w:rsid w:val="00234196"/>
    <w:rsid w:val="00235CDB"/>
    <w:rsid w:val="0023680A"/>
    <w:rsid w:val="00245494"/>
    <w:rsid w:val="002508B4"/>
    <w:rsid w:val="002576E2"/>
    <w:rsid w:val="00257D15"/>
    <w:rsid w:val="002618DE"/>
    <w:rsid w:val="0027301F"/>
    <w:rsid w:val="0028479F"/>
    <w:rsid w:val="00292FDD"/>
    <w:rsid w:val="002A179F"/>
    <w:rsid w:val="002A562B"/>
    <w:rsid w:val="002B6562"/>
    <w:rsid w:val="002B66CD"/>
    <w:rsid w:val="002C136A"/>
    <w:rsid w:val="002C7947"/>
    <w:rsid w:val="002D4473"/>
    <w:rsid w:val="002E4356"/>
    <w:rsid w:val="002F1876"/>
    <w:rsid w:val="002F3DDF"/>
    <w:rsid w:val="003068F9"/>
    <w:rsid w:val="00307D4A"/>
    <w:rsid w:val="00310C17"/>
    <w:rsid w:val="003137BD"/>
    <w:rsid w:val="0031654A"/>
    <w:rsid w:val="00317B2E"/>
    <w:rsid w:val="00317DC7"/>
    <w:rsid w:val="0032244A"/>
    <w:rsid w:val="00327EAD"/>
    <w:rsid w:val="003323B4"/>
    <w:rsid w:val="00332AD1"/>
    <w:rsid w:val="00352364"/>
    <w:rsid w:val="00352F9A"/>
    <w:rsid w:val="00354AF6"/>
    <w:rsid w:val="003569D4"/>
    <w:rsid w:val="003613C6"/>
    <w:rsid w:val="00365256"/>
    <w:rsid w:val="00377DCD"/>
    <w:rsid w:val="00381596"/>
    <w:rsid w:val="00382A87"/>
    <w:rsid w:val="003B0728"/>
    <w:rsid w:val="003B512F"/>
    <w:rsid w:val="003C3075"/>
    <w:rsid w:val="003C7B33"/>
    <w:rsid w:val="003D42D8"/>
    <w:rsid w:val="003D522B"/>
    <w:rsid w:val="003D692E"/>
    <w:rsid w:val="003D7554"/>
    <w:rsid w:val="003E2CD8"/>
    <w:rsid w:val="003E2CF2"/>
    <w:rsid w:val="003E43AF"/>
    <w:rsid w:val="003E555C"/>
    <w:rsid w:val="003E67A8"/>
    <w:rsid w:val="003F4816"/>
    <w:rsid w:val="00430157"/>
    <w:rsid w:val="00432D2E"/>
    <w:rsid w:val="004405D0"/>
    <w:rsid w:val="00442993"/>
    <w:rsid w:val="00443574"/>
    <w:rsid w:val="004630FA"/>
    <w:rsid w:val="0046489E"/>
    <w:rsid w:val="00472E3E"/>
    <w:rsid w:val="00474D23"/>
    <w:rsid w:val="0048113B"/>
    <w:rsid w:val="004835A8"/>
    <w:rsid w:val="0049023E"/>
    <w:rsid w:val="00495427"/>
    <w:rsid w:val="004A0F63"/>
    <w:rsid w:val="004A1D8D"/>
    <w:rsid w:val="004B3C1A"/>
    <w:rsid w:val="004C1BD1"/>
    <w:rsid w:val="004E1B92"/>
    <w:rsid w:val="004E4E55"/>
    <w:rsid w:val="004E5176"/>
    <w:rsid w:val="004E5B32"/>
    <w:rsid w:val="004E7C1E"/>
    <w:rsid w:val="004E7D35"/>
    <w:rsid w:val="00503062"/>
    <w:rsid w:val="00506EDF"/>
    <w:rsid w:val="00507C50"/>
    <w:rsid w:val="00513994"/>
    <w:rsid w:val="00516543"/>
    <w:rsid w:val="005226B1"/>
    <w:rsid w:val="00522EC1"/>
    <w:rsid w:val="00523445"/>
    <w:rsid w:val="00526CC2"/>
    <w:rsid w:val="005358ED"/>
    <w:rsid w:val="00536DAD"/>
    <w:rsid w:val="005370C3"/>
    <w:rsid w:val="00550583"/>
    <w:rsid w:val="00555424"/>
    <w:rsid w:val="00562979"/>
    <w:rsid w:val="005670F5"/>
    <w:rsid w:val="00574E8B"/>
    <w:rsid w:val="00593DD4"/>
    <w:rsid w:val="00597019"/>
    <w:rsid w:val="005970F0"/>
    <w:rsid w:val="005B3085"/>
    <w:rsid w:val="005B6835"/>
    <w:rsid w:val="005D3477"/>
    <w:rsid w:val="005D779E"/>
    <w:rsid w:val="00605B0A"/>
    <w:rsid w:val="00610B0F"/>
    <w:rsid w:val="006208D8"/>
    <w:rsid w:val="00620FB1"/>
    <w:rsid w:val="00621FFE"/>
    <w:rsid w:val="00625969"/>
    <w:rsid w:val="006269E5"/>
    <w:rsid w:val="00627EC0"/>
    <w:rsid w:val="0063617E"/>
    <w:rsid w:val="006379A5"/>
    <w:rsid w:val="0064064A"/>
    <w:rsid w:val="00645CDC"/>
    <w:rsid w:val="006501DD"/>
    <w:rsid w:val="00651F80"/>
    <w:rsid w:val="00654BFB"/>
    <w:rsid w:val="00663562"/>
    <w:rsid w:val="00664867"/>
    <w:rsid w:val="006651D6"/>
    <w:rsid w:val="00674552"/>
    <w:rsid w:val="0067632D"/>
    <w:rsid w:val="006802BB"/>
    <w:rsid w:val="00680529"/>
    <w:rsid w:val="00685779"/>
    <w:rsid w:val="00687118"/>
    <w:rsid w:val="00687750"/>
    <w:rsid w:val="0069188C"/>
    <w:rsid w:val="00691C6F"/>
    <w:rsid w:val="00691F77"/>
    <w:rsid w:val="00692CC3"/>
    <w:rsid w:val="006A38A1"/>
    <w:rsid w:val="006A4645"/>
    <w:rsid w:val="006B5781"/>
    <w:rsid w:val="006C5061"/>
    <w:rsid w:val="006D3BBF"/>
    <w:rsid w:val="006E0719"/>
    <w:rsid w:val="006F4D1B"/>
    <w:rsid w:val="006F638D"/>
    <w:rsid w:val="006F6EA1"/>
    <w:rsid w:val="006F790A"/>
    <w:rsid w:val="00703B4C"/>
    <w:rsid w:val="00704F63"/>
    <w:rsid w:val="0070649C"/>
    <w:rsid w:val="00712C4E"/>
    <w:rsid w:val="00712EBC"/>
    <w:rsid w:val="00714274"/>
    <w:rsid w:val="00714DD3"/>
    <w:rsid w:val="00715A57"/>
    <w:rsid w:val="007210F7"/>
    <w:rsid w:val="00722ABB"/>
    <w:rsid w:val="00722D2A"/>
    <w:rsid w:val="00724040"/>
    <w:rsid w:val="00724393"/>
    <w:rsid w:val="00725E40"/>
    <w:rsid w:val="007279D4"/>
    <w:rsid w:val="00734196"/>
    <w:rsid w:val="00735CD1"/>
    <w:rsid w:val="007451DD"/>
    <w:rsid w:val="00745B16"/>
    <w:rsid w:val="00752832"/>
    <w:rsid w:val="00754191"/>
    <w:rsid w:val="007543D5"/>
    <w:rsid w:val="00754460"/>
    <w:rsid w:val="00755AAD"/>
    <w:rsid w:val="00757971"/>
    <w:rsid w:val="00767A03"/>
    <w:rsid w:val="00774C9A"/>
    <w:rsid w:val="007819DE"/>
    <w:rsid w:val="0078534A"/>
    <w:rsid w:val="00786E46"/>
    <w:rsid w:val="007A5106"/>
    <w:rsid w:val="007B003C"/>
    <w:rsid w:val="007B13A3"/>
    <w:rsid w:val="007B509E"/>
    <w:rsid w:val="007C0C96"/>
    <w:rsid w:val="007C5936"/>
    <w:rsid w:val="007D3855"/>
    <w:rsid w:val="007F076C"/>
    <w:rsid w:val="007F5219"/>
    <w:rsid w:val="007F633E"/>
    <w:rsid w:val="00801749"/>
    <w:rsid w:val="0080427D"/>
    <w:rsid w:val="00805610"/>
    <w:rsid w:val="008058AA"/>
    <w:rsid w:val="0081190B"/>
    <w:rsid w:val="008261E4"/>
    <w:rsid w:val="00827511"/>
    <w:rsid w:val="00830E46"/>
    <w:rsid w:val="008421DB"/>
    <w:rsid w:val="00843422"/>
    <w:rsid w:val="00853936"/>
    <w:rsid w:val="00855EFE"/>
    <w:rsid w:val="0085698F"/>
    <w:rsid w:val="008606DE"/>
    <w:rsid w:val="00863122"/>
    <w:rsid w:val="00876A20"/>
    <w:rsid w:val="00894CC5"/>
    <w:rsid w:val="008A0A3A"/>
    <w:rsid w:val="008A1100"/>
    <w:rsid w:val="008A2B36"/>
    <w:rsid w:val="008B014C"/>
    <w:rsid w:val="008B1231"/>
    <w:rsid w:val="008B2C5D"/>
    <w:rsid w:val="008B5BF8"/>
    <w:rsid w:val="008B610D"/>
    <w:rsid w:val="008B77F6"/>
    <w:rsid w:val="008C36DD"/>
    <w:rsid w:val="008D0B0C"/>
    <w:rsid w:val="008D65E3"/>
    <w:rsid w:val="008E0B61"/>
    <w:rsid w:val="008E17EB"/>
    <w:rsid w:val="008E4610"/>
    <w:rsid w:val="008F170F"/>
    <w:rsid w:val="008F1930"/>
    <w:rsid w:val="00910719"/>
    <w:rsid w:val="0091334A"/>
    <w:rsid w:val="00915E41"/>
    <w:rsid w:val="00920D29"/>
    <w:rsid w:val="009230D5"/>
    <w:rsid w:val="00923A3F"/>
    <w:rsid w:val="009242D5"/>
    <w:rsid w:val="00925242"/>
    <w:rsid w:val="00926514"/>
    <w:rsid w:val="009314AA"/>
    <w:rsid w:val="00932185"/>
    <w:rsid w:val="009377D2"/>
    <w:rsid w:val="00940A66"/>
    <w:rsid w:val="009420AC"/>
    <w:rsid w:val="00963719"/>
    <w:rsid w:val="00972257"/>
    <w:rsid w:val="0098290B"/>
    <w:rsid w:val="00982FE8"/>
    <w:rsid w:val="00985CC6"/>
    <w:rsid w:val="00993359"/>
    <w:rsid w:val="0099412C"/>
    <w:rsid w:val="009A236C"/>
    <w:rsid w:val="009B41E5"/>
    <w:rsid w:val="009C6F26"/>
    <w:rsid w:val="009D16C0"/>
    <w:rsid w:val="009E42EE"/>
    <w:rsid w:val="009E753F"/>
    <w:rsid w:val="009F334E"/>
    <w:rsid w:val="009F79A6"/>
    <w:rsid w:val="00A03577"/>
    <w:rsid w:val="00A04180"/>
    <w:rsid w:val="00A11265"/>
    <w:rsid w:val="00A22DFC"/>
    <w:rsid w:val="00A22EE7"/>
    <w:rsid w:val="00A24D69"/>
    <w:rsid w:val="00A27A71"/>
    <w:rsid w:val="00A30F63"/>
    <w:rsid w:val="00A36F63"/>
    <w:rsid w:val="00A473FD"/>
    <w:rsid w:val="00A5375A"/>
    <w:rsid w:val="00A55371"/>
    <w:rsid w:val="00A55B4F"/>
    <w:rsid w:val="00A651FB"/>
    <w:rsid w:val="00A718FE"/>
    <w:rsid w:val="00A73FC2"/>
    <w:rsid w:val="00A74B08"/>
    <w:rsid w:val="00A763AC"/>
    <w:rsid w:val="00A764DF"/>
    <w:rsid w:val="00A77023"/>
    <w:rsid w:val="00A91930"/>
    <w:rsid w:val="00AA1F9C"/>
    <w:rsid w:val="00AB1D86"/>
    <w:rsid w:val="00AB2777"/>
    <w:rsid w:val="00AB4191"/>
    <w:rsid w:val="00AB7329"/>
    <w:rsid w:val="00AC1D22"/>
    <w:rsid w:val="00AC7A83"/>
    <w:rsid w:val="00AD1455"/>
    <w:rsid w:val="00AD66D9"/>
    <w:rsid w:val="00AE07F7"/>
    <w:rsid w:val="00AF0829"/>
    <w:rsid w:val="00AF3513"/>
    <w:rsid w:val="00AF3CC5"/>
    <w:rsid w:val="00B06479"/>
    <w:rsid w:val="00B1063D"/>
    <w:rsid w:val="00B14D70"/>
    <w:rsid w:val="00B154B6"/>
    <w:rsid w:val="00B20C40"/>
    <w:rsid w:val="00B227F4"/>
    <w:rsid w:val="00B24E4E"/>
    <w:rsid w:val="00B30F3A"/>
    <w:rsid w:val="00B329B2"/>
    <w:rsid w:val="00B36E2F"/>
    <w:rsid w:val="00B45246"/>
    <w:rsid w:val="00B5515D"/>
    <w:rsid w:val="00B57D6F"/>
    <w:rsid w:val="00B65F4F"/>
    <w:rsid w:val="00B77B43"/>
    <w:rsid w:val="00B805EC"/>
    <w:rsid w:val="00B81327"/>
    <w:rsid w:val="00B81CEF"/>
    <w:rsid w:val="00B827D7"/>
    <w:rsid w:val="00B902CA"/>
    <w:rsid w:val="00B91FC0"/>
    <w:rsid w:val="00B94D53"/>
    <w:rsid w:val="00B9520F"/>
    <w:rsid w:val="00BA0D80"/>
    <w:rsid w:val="00BA14D1"/>
    <w:rsid w:val="00BA288B"/>
    <w:rsid w:val="00BB27CC"/>
    <w:rsid w:val="00BC0665"/>
    <w:rsid w:val="00BC2572"/>
    <w:rsid w:val="00BC3C6C"/>
    <w:rsid w:val="00BC7166"/>
    <w:rsid w:val="00BD0E46"/>
    <w:rsid w:val="00BD206E"/>
    <w:rsid w:val="00BD269A"/>
    <w:rsid w:val="00BE280B"/>
    <w:rsid w:val="00BE5219"/>
    <w:rsid w:val="00BE7E0D"/>
    <w:rsid w:val="00BF3373"/>
    <w:rsid w:val="00C02F96"/>
    <w:rsid w:val="00C046AB"/>
    <w:rsid w:val="00C0775F"/>
    <w:rsid w:val="00C242AC"/>
    <w:rsid w:val="00C32750"/>
    <w:rsid w:val="00C347D5"/>
    <w:rsid w:val="00C361F0"/>
    <w:rsid w:val="00C40052"/>
    <w:rsid w:val="00C4396A"/>
    <w:rsid w:val="00C447A1"/>
    <w:rsid w:val="00C54845"/>
    <w:rsid w:val="00C63995"/>
    <w:rsid w:val="00C709AE"/>
    <w:rsid w:val="00C72BC7"/>
    <w:rsid w:val="00C73916"/>
    <w:rsid w:val="00C77641"/>
    <w:rsid w:val="00C8156E"/>
    <w:rsid w:val="00C93C98"/>
    <w:rsid w:val="00C97A9E"/>
    <w:rsid w:val="00CA515D"/>
    <w:rsid w:val="00CA6973"/>
    <w:rsid w:val="00CA72C3"/>
    <w:rsid w:val="00CC019E"/>
    <w:rsid w:val="00CC5344"/>
    <w:rsid w:val="00CC5676"/>
    <w:rsid w:val="00CE49E3"/>
    <w:rsid w:val="00CE5DC0"/>
    <w:rsid w:val="00CF44B2"/>
    <w:rsid w:val="00D03AD4"/>
    <w:rsid w:val="00D12B8E"/>
    <w:rsid w:val="00D140A2"/>
    <w:rsid w:val="00D172D6"/>
    <w:rsid w:val="00D174F3"/>
    <w:rsid w:val="00D22EDF"/>
    <w:rsid w:val="00D27C20"/>
    <w:rsid w:val="00D3276D"/>
    <w:rsid w:val="00D33F59"/>
    <w:rsid w:val="00D344DE"/>
    <w:rsid w:val="00D4267B"/>
    <w:rsid w:val="00D54280"/>
    <w:rsid w:val="00D7132C"/>
    <w:rsid w:val="00D738C4"/>
    <w:rsid w:val="00D818D1"/>
    <w:rsid w:val="00D83C49"/>
    <w:rsid w:val="00D849E1"/>
    <w:rsid w:val="00D90C23"/>
    <w:rsid w:val="00D95243"/>
    <w:rsid w:val="00DA0236"/>
    <w:rsid w:val="00DB3578"/>
    <w:rsid w:val="00DC4BF2"/>
    <w:rsid w:val="00DC627C"/>
    <w:rsid w:val="00DD0A4E"/>
    <w:rsid w:val="00DD6619"/>
    <w:rsid w:val="00DD7171"/>
    <w:rsid w:val="00DF4B19"/>
    <w:rsid w:val="00E03E07"/>
    <w:rsid w:val="00E079C2"/>
    <w:rsid w:val="00E12E30"/>
    <w:rsid w:val="00E14875"/>
    <w:rsid w:val="00E216DB"/>
    <w:rsid w:val="00E22A9D"/>
    <w:rsid w:val="00E3784E"/>
    <w:rsid w:val="00E401B9"/>
    <w:rsid w:val="00E413D2"/>
    <w:rsid w:val="00E5130A"/>
    <w:rsid w:val="00E53DB1"/>
    <w:rsid w:val="00E574C5"/>
    <w:rsid w:val="00E642B6"/>
    <w:rsid w:val="00E64744"/>
    <w:rsid w:val="00E670E0"/>
    <w:rsid w:val="00E72CBD"/>
    <w:rsid w:val="00E90335"/>
    <w:rsid w:val="00E91FF6"/>
    <w:rsid w:val="00EB5018"/>
    <w:rsid w:val="00EB5E64"/>
    <w:rsid w:val="00EB7542"/>
    <w:rsid w:val="00EC1EBD"/>
    <w:rsid w:val="00EC412D"/>
    <w:rsid w:val="00ED2410"/>
    <w:rsid w:val="00ED2E21"/>
    <w:rsid w:val="00ED5E10"/>
    <w:rsid w:val="00EE1F26"/>
    <w:rsid w:val="00EE3107"/>
    <w:rsid w:val="00EE6652"/>
    <w:rsid w:val="00EE6AB7"/>
    <w:rsid w:val="00EF3596"/>
    <w:rsid w:val="00EF64B9"/>
    <w:rsid w:val="00F0076C"/>
    <w:rsid w:val="00F04E6D"/>
    <w:rsid w:val="00F050CF"/>
    <w:rsid w:val="00F17887"/>
    <w:rsid w:val="00F17F93"/>
    <w:rsid w:val="00F273C9"/>
    <w:rsid w:val="00F32DD8"/>
    <w:rsid w:val="00F4243A"/>
    <w:rsid w:val="00F46198"/>
    <w:rsid w:val="00F5134B"/>
    <w:rsid w:val="00F54743"/>
    <w:rsid w:val="00F55676"/>
    <w:rsid w:val="00F60DCF"/>
    <w:rsid w:val="00F668AA"/>
    <w:rsid w:val="00F723C7"/>
    <w:rsid w:val="00F7376F"/>
    <w:rsid w:val="00F77D0D"/>
    <w:rsid w:val="00F91866"/>
    <w:rsid w:val="00F94C26"/>
    <w:rsid w:val="00FA6C42"/>
    <w:rsid w:val="00FB448E"/>
    <w:rsid w:val="00FC166E"/>
    <w:rsid w:val="00FC1E02"/>
    <w:rsid w:val="00FC7873"/>
    <w:rsid w:val="00FD4EF3"/>
    <w:rsid w:val="00FF00B2"/>
    <w:rsid w:val="00FF1222"/>
    <w:rsid w:val="00FF2911"/>
    <w:rsid w:val="00FF727E"/>
    <w:rsid w:val="00FF78B9"/>
    <w:rsid w:val="00FF7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>
      <v:fill color="white" on="f"/>
      <v:stroke dashstyle="1 1" weight="1pt" endcap="round"/>
      <v:textbox inset="1mm,,1mm"/>
    </o:shapedefaults>
    <o:shapelayout v:ext="edit">
      <o:idmap v:ext="edit" data="1"/>
    </o:shapelayout>
  </w:shapeDefaults>
  <w:decimalSymbol w:val="."/>
  <w:listSeparator w:val=","/>
  <w15:docId w15:val="{7BDB1936-1CC9-404B-8F38-4BFE5EE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33E"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rsid w:val="003F4816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F6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F6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55371"/>
  </w:style>
  <w:style w:type="paragraph" w:styleId="a6">
    <w:name w:val="Normal Indent"/>
    <w:basedOn w:val="a"/>
    <w:rsid w:val="003F4816"/>
    <w:pPr>
      <w:ind w:left="12" w:firstLine="420"/>
      <w:jc w:val="left"/>
    </w:pPr>
    <w:rPr>
      <w:szCs w:val="20"/>
    </w:rPr>
  </w:style>
  <w:style w:type="paragraph" w:styleId="a7">
    <w:name w:val="Body Text"/>
    <w:basedOn w:val="a"/>
    <w:rsid w:val="003F4816"/>
    <w:pPr>
      <w:spacing w:after="120"/>
    </w:pPr>
  </w:style>
  <w:style w:type="paragraph" w:styleId="a8">
    <w:name w:val="Body Text First Indent"/>
    <w:basedOn w:val="a7"/>
    <w:rsid w:val="003F4816"/>
    <w:pPr>
      <w:ind w:firstLineChars="200" w:firstLine="200"/>
    </w:pPr>
  </w:style>
  <w:style w:type="paragraph" w:customStyle="1" w:styleId="a9">
    <w:name w:val="程序"/>
    <w:basedOn w:val="a8"/>
    <w:rsid w:val="003F4816"/>
    <w:pPr>
      <w:spacing w:after="0"/>
      <w:ind w:right="34" w:firstLineChars="0" w:firstLine="851"/>
    </w:pPr>
    <w:rPr>
      <w:sz w:val="18"/>
      <w:szCs w:val="20"/>
    </w:rPr>
  </w:style>
  <w:style w:type="character" w:styleId="aa">
    <w:name w:val="annotation reference"/>
    <w:semiHidden/>
    <w:rsid w:val="00B902CA"/>
    <w:rPr>
      <w:sz w:val="21"/>
      <w:szCs w:val="21"/>
    </w:rPr>
  </w:style>
  <w:style w:type="paragraph" w:styleId="ab">
    <w:name w:val="annotation text"/>
    <w:basedOn w:val="a"/>
    <w:semiHidden/>
    <w:rsid w:val="00B902CA"/>
    <w:pPr>
      <w:jc w:val="left"/>
    </w:pPr>
  </w:style>
  <w:style w:type="paragraph" w:styleId="ac">
    <w:name w:val="annotation subject"/>
    <w:basedOn w:val="ab"/>
    <w:next w:val="ab"/>
    <w:semiHidden/>
    <w:rsid w:val="00B902CA"/>
    <w:rPr>
      <w:b/>
      <w:bCs/>
    </w:rPr>
  </w:style>
  <w:style w:type="paragraph" w:styleId="ad">
    <w:name w:val="Balloon Text"/>
    <w:basedOn w:val="a"/>
    <w:semiHidden/>
    <w:rsid w:val="00B902CA"/>
    <w:rPr>
      <w:sz w:val="18"/>
      <w:szCs w:val="18"/>
    </w:rPr>
  </w:style>
  <w:style w:type="table" w:styleId="ae">
    <w:name w:val="Table Grid"/>
    <w:basedOn w:val="a1"/>
    <w:rsid w:val="0050306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"/>
    <w:semiHidden/>
    <w:rsid w:val="005226B1"/>
    <w:pPr>
      <w:shd w:val="clear" w:color="auto" w:fill="000080"/>
    </w:pPr>
  </w:style>
  <w:style w:type="paragraph" w:customStyle="1" w:styleId="Default">
    <w:name w:val="Default"/>
    <w:rsid w:val="007F521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List Paragraph"/>
    <w:basedOn w:val="a"/>
    <w:uiPriority w:val="34"/>
    <w:qFormat/>
    <w:rsid w:val="007F076C"/>
    <w:pPr>
      <w:ind w:firstLineChars="200" w:firstLine="420"/>
    </w:pPr>
  </w:style>
  <w:style w:type="character" w:styleId="af1">
    <w:name w:val="Placeholder Text"/>
    <w:basedOn w:val="a0"/>
    <w:uiPriority w:val="99"/>
    <w:semiHidden/>
    <w:rsid w:val="00C77641"/>
    <w:rPr>
      <w:color w:val="808080"/>
    </w:rPr>
  </w:style>
  <w:style w:type="paragraph" w:styleId="af2">
    <w:name w:val="Normal (Web)"/>
    <w:basedOn w:val="a"/>
    <w:uiPriority w:val="99"/>
    <w:semiHidden/>
    <w:unhideWhenUsed/>
    <w:rsid w:val="00DD66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j-hd\&#26700;&#38754;\2%20&#26412;&#31185;&#35797;&#21367;(&#38381;&#21367;&#12289;&#24320;&#21367;&#12289;&#21322;&#24320;&#21367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 本科试卷(闭卷、开卷、半开卷).dot</Template>
  <TotalTime>251</TotalTime>
  <Pages>1</Pages>
  <Words>224</Words>
  <Characters>1278</Characters>
  <Application>Microsoft Office Word</Application>
  <DocSecurity>0</DocSecurity>
  <Lines>10</Lines>
  <Paragraphs>2</Paragraphs>
  <ScaleCrop>false</ScaleCrop>
  <Company>四川大学计算机学院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四川大学平时测验试题</dc:title>
  <dc:subject>数字逻辑</dc:subject>
  <dc:creator>Administrator</dc:creator>
  <cp:lastModifiedBy>wolfitT</cp:lastModifiedBy>
  <cp:revision>66</cp:revision>
  <cp:lastPrinted>2017-11-07T14:59:00Z</cp:lastPrinted>
  <dcterms:created xsi:type="dcterms:W3CDTF">2017-10-27T06:55:00Z</dcterms:created>
  <dcterms:modified xsi:type="dcterms:W3CDTF">2019-10-22T02:39:00Z</dcterms:modified>
</cp:coreProperties>
</file>